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C4D50">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1625" cy="862965"/>
                <wp:effectExtent l="9525" t="13335" r="12700" b="952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6296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02E9EA" id="Rectangle 6" o:spid="_x0000_s1026" style="position:absolute;margin-left:0;margin-top:0;width:623.75pt;height:67.9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" o:allowincell="f" fillcolor="#10207a"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57728" behindDoc="0" locked="0" layoutInCell="0" allowOverlap="1">
                <wp:simplePos x="0" y="0"/>
                <wp:positionH relativeFrom="page">
                  <wp:posOffset>494665</wp:posOffset>
                </wp:positionH>
                <wp:positionV relativeFrom="page">
                  <wp:posOffset>-262255</wp:posOffset>
                </wp:positionV>
                <wp:extent cx="90805" cy="11200765"/>
                <wp:effectExtent l="5715" t="7620" r="8255" b="12065"/>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ED83A" id="Rectangle 9" o:spid="_x0000_s1026" style="position:absolute;margin-left:38.95pt;margin-top:-20.65pt;width:7.15pt;height:881.9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" o:allowincell="f"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0765"/>
                <wp:effectExtent l="5715" t="7620" r="8255" b="1206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E28098" id="Rectangle 8" o:spid="_x0000_s1026" style="position:absolute;margin-left:549.2pt;margin-top:-20.65pt;width:7.15pt;height:881.9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" o:allowincell="f"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2735" cy="855345"/>
                <wp:effectExtent l="10795" t="6985" r="10795" b="1397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735" cy="85534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A1BB90" id="Rectangle 7" o:spid="_x0000_s1026" style="position:absolute;margin-left:-14.45pt;margin-top:.4pt;width:623.05pt;height:67.35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" o:allowincell="f" fillcolor="#10207a" strokecolor="#31849b">
                <w10:wrap anchorx="page"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B232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B232AB">
      <w:pPr>
        <w:pStyle w:val="Sinespaciado"/>
        <w:rPr>
          <w:lang w:val="es-AR"/>
        </w:rPr>
      </w:pPr>
      <w:r>
        <w:rPr>
          <w:lang w:val="es-AR"/>
        </w:rPr>
        <w:t>Bahamonde Yohana, Chuchuy José Martín, Gleadell Carla</w:t>
      </w:r>
    </w:p>
    <w:p w:rsidR="00B232AB" w:rsidRDefault="00B232AB">
      <w:pPr>
        <w:pStyle w:val="Sinespaciado"/>
      </w:pPr>
      <w:r>
        <w:t>Yield Yielders</w:t>
      </w:r>
    </w:p>
    <w:p w:rsidR="00D06E99" w:rsidRDefault="00D06E99"/>
    <w:p w:rsidR="00BC5404" w:rsidRDefault="000A3E6D" w:rsidP="00B973CC">
      <w:pPr>
        <w:pStyle w:val="PSI-Comentario"/>
      </w:pPr>
      <w:r>
        <w:rPr>
          <w:noProof/>
        </w:rPr>
        <w:drawing>
          <wp:anchor distT="0" distB="0" distL="114300" distR="114300" simplePos="0" relativeHeight="251661824" behindDoc="0" locked="0" layoutInCell="1" allowOverlap="1" wp14:anchorId="5EC72F3F">
            <wp:simplePos x="0" y="0"/>
            <wp:positionH relativeFrom="column">
              <wp:posOffset>-370840</wp:posOffset>
            </wp:positionH>
            <wp:positionV relativeFrom="paragraph">
              <wp:posOffset>3519170</wp:posOffset>
            </wp:positionV>
            <wp:extent cx="4127138" cy="109778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138" cy="1097787"/>
                    </a:xfrm>
                    <a:prstGeom prst="rect">
                      <a:avLst/>
                    </a:prstGeom>
                  </pic:spPr>
                </pic:pic>
              </a:graphicData>
            </a:graphic>
            <wp14:sizeRelH relativeFrom="page">
              <wp14:pctWidth>0</wp14:pctWidth>
            </wp14:sizeRelH>
            <wp14:sizeRelV relativeFrom="page">
              <wp14:pctHeight>0</wp14:pctHeight>
            </wp14:sizeRelV>
          </wp:anchor>
        </w:drawing>
      </w:r>
      <w:r w:rsidR="00B232AB">
        <w:rPr>
          <w:noProof/>
        </w:rPr>
        <w:drawing>
          <wp:anchor distT="0" distB="0" distL="114300" distR="114300" simplePos="0" relativeHeight="251660800" behindDoc="0" locked="0" layoutInCell="1" allowOverlap="1" wp14:anchorId="7FA6197B">
            <wp:simplePos x="0" y="0"/>
            <wp:positionH relativeFrom="column">
              <wp:posOffset>3851910</wp:posOffset>
            </wp:positionH>
            <wp:positionV relativeFrom="paragraph">
              <wp:posOffset>3100070</wp:posOffset>
            </wp:positionV>
            <wp:extent cx="1862195" cy="18129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2195" cy="1812925"/>
                    </a:xfrm>
                    <a:prstGeom prst="rect">
                      <a:avLst/>
                    </a:prstGeom>
                  </pic:spPr>
                </pic:pic>
              </a:graphicData>
            </a:graphic>
            <wp14:sizeRelH relativeFrom="page">
              <wp14:pctWidth>0</wp14:pctWidth>
            </wp14:sizeRelH>
            <wp14:sizeRelV relativeFrom="page">
              <wp14:pctHeight>0</wp14:pctHeight>
            </wp14:sizeRelV>
          </wp:anchor>
        </w:drawing>
      </w:r>
      <w:r w:rsidR="00D06E99" w:rsidRPr="008B3B0F">
        <w:br w:type="page"/>
      </w:r>
    </w:p>
    <w:p w:rsidR="00224B75" w:rsidRDefault="008C4D50" w:rsidP="00B973CC">
      <w:pPr>
        <w:pStyle w:val="PSI-Comentario"/>
      </w:pPr>
      <w:r>
        <w:rPr>
          <w:noProof/>
        </w:rPr>
        <w:lastRenderedPageBreak/>
        <mc:AlternateContent>
          <mc:Choice Requires="wps">
            <w:drawing>
              <wp:anchor distT="0" distB="0" distL="114300" distR="114300" simplePos="0" relativeHeight="251659776"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961A4E" w:rsidRDefault="00961A4E" w:rsidP="00B973CC">
                            <w:pPr>
                              <w:pStyle w:val="PSI-Comentario"/>
                            </w:pPr>
                            <w:r>
                              <w:t xml:space="preserve">La Calidad del Software tiene como objetivo brindar la confianza de que el producto final logrará satisfacer los requisitos del cliente.   </w:t>
                            </w:r>
                          </w:p>
                          <w:p w:rsidR="00961A4E" w:rsidRDefault="00961A4E"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961A4E" w:rsidRDefault="00961A4E"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AM4rFhMgIAAFMEAAAOAAAAAAAAAAAAAAAA&#10;AC4CAABkcnMvZTJvRG9jLnhtbFBLAQItABQABgAIAAAAIQBPucHe4AAAAAsBAAAPAAAAAAAAAAAA&#10;AAAAAIwEAABkcnMvZG93bnJldi54bWxQSwUGAAAAAAQABADzAAAAmQUAAAAA&#10;" strokecolor="#31849b">
                <v:textbox>
                  <w:txbxContent>
                    <w:p w:rsidR="00961A4E" w:rsidRDefault="00961A4E" w:rsidP="00B973CC">
                      <w:pPr>
                        <w:pStyle w:val="PSI-Comentario"/>
                      </w:pPr>
                      <w:r>
                        <w:t xml:space="preserve">La Calidad del Software tiene como objetivo brindar la confianza de que el producto final logrará satisfacer los requisitos del cliente.   </w:t>
                      </w:r>
                    </w:p>
                    <w:p w:rsidR="00961A4E" w:rsidRDefault="00961A4E"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961A4E" w:rsidRDefault="00961A4E" w:rsidP="007C16D7">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C6106D">
        <w:t>Plan de SQA</w:t>
      </w:r>
      <w:r w:rsidR="008B3B0F" w:rsidRPr="008B3B0F">
        <w:t xml:space="preserve">. </w:t>
      </w:r>
    </w:p>
    <w:p w:rsidR="00224B75" w:rsidRDefault="008C4D50" w:rsidP="00B973CC">
      <w:pPr>
        <w:pStyle w:val="PSI-Comentario"/>
      </w:pPr>
      <w:r>
        <w:rPr>
          <w:noProof/>
          <w:lang w:eastAsia="es-ES"/>
        </w:rPr>
        <mc:AlternateContent>
          <mc:Choice Requires="wps">
            <w:drawing>
              <wp:anchor distT="0" distB="0" distL="114300" distR="114300" simplePos="0" relativeHeight="251658752"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E2FD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" fillcolor="#10207a"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B973CC">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B973CC">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rsidR="00397566" w:rsidRPr="008B3B0F" w:rsidRDefault="00397566" w:rsidP="00B973CC">
      <w:pPr>
        <w:pStyle w:val="PSI-Comentario"/>
      </w:pPr>
    </w:p>
    <w:p w:rsidR="00D06E99" w:rsidRDefault="00D06E99"/>
    <w:p w:rsidR="000F79DF" w:rsidRDefault="000A3E6D" w:rsidP="000F79DF">
      <w:pPr>
        <w:ind w:left="0" w:firstLine="0"/>
      </w:pPr>
      <w:r>
        <w:rPr>
          <w:noProof/>
        </w:rPr>
        <w:drawing>
          <wp:anchor distT="0" distB="0" distL="114300" distR="114300" simplePos="0" relativeHeight="251656704" behindDoc="0" locked="0" layoutInCell="1" allowOverlap="1" wp14:anchorId="04EB9BD2">
            <wp:simplePos x="0" y="0"/>
            <wp:positionH relativeFrom="column">
              <wp:posOffset>4284345</wp:posOffset>
            </wp:positionH>
            <wp:positionV relativeFrom="paragraph">
              <wp:posOffset>1241770</wp:posOffset>
            </wp:positionV>
            <wp:extent cx="2052320" cy="21049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652" cy="2112450"/>
                    </a:xfrm>
                    <a:prstGeom prst="rect">
                      <a:avLst/>
                    </a:prstGeom>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0F79DF">
      <w:pPr>
        <w:pStyle w:val="TtuloTDC"/>
        <w:tabs>
          <w:tab w:val="left" w:pos="5954"/>
        </w:tabs>
      </w:pPr>
      <w:r>
        <w:lastRenderedPageBreak/>
        <w:t>Tabla de contenido</w:t>
      </w:r>
    </w:p>
    <w:p w:rsidR="00CE6769"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641019" w:history="1">
        <w:r w:rsidR="00CE6769" w:rsidRPr="00DA6281">
          <w:rPr>
            <w:rStyle w:val="Hipervnculo"/>
            <w:noProof/>
          </w:rPr>
          <w:t>Propósito</w:t>
        </w:r>
        <w:r w:rsidR="00CE6769">
          <w:rPr>
            <w:noProof/>
            <w:webHidden/>
          </w:rPr>
          <w:tab/>
        </w:r>
        <w:r w:rsidR="00CE6769">
          <w:rPr>
            <w:noProof/>
            <w:webHidden/>
          </w:rPr>
          <w:fldChar w:fldCharType="begin"/>
        </w:r>
        <w:r w:rsidR="00CE6769">
          <w:rPr>
            <w:noProof/>
            <w:webHidden/>
          </w:rPr>
          <w:instrText xml:space="preserve"> PAGEREF _Toc146641019 \h </w:instrText>
        </w:r>
        <w:r w:rsidR="00CE6769">
          <w:rPr>
            <w:noProof/>
            <w:webHidden/>
          </w:rPr>
        </w:r>
        <w:r w:rsidR="00CE6769">
          <w:rPr>
            <w:noProof/>
            <w:webHidden/>
          </w:rPr>
          <w:fldChar w:fldCharType="separate"/>
        </w:r>
        <w:r w:rsidR="00CE6769">
          <w:rPr>
            <w:noProof/>
            <w:webHidden/>
          </w:rPr>
          <w:t>5</w:t>
        </w:r>
        <w:r w:rsidR="00CE6769">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20" w:history="1">
        <w:r w:rsidRPr="00DA6281">
          <w:rPr>
            <w:rStyle w:val="Hipervnculo"/>
            <w:noProof/>
          </w:rPr>
          <w:t>Referencias</w:t>
        </w:r>
        <w:r>
          <w:rPr>
            <w:noProof/>
            <w:webHidden/>
          </w:rPr>
          <w:tab/>
        </w:r>
        <w:r>
          <w:rPr>
            <w:noProof/>
            <w:webHidden/>
          </w:rPr>
          <w:fldChar w:fldCharType="begin"/>
        </w:r>
        <w:r>
          <w:rPr>
            <w:noProof/>
            <w:webHidden/>
          </w:rPr>
          <w:instrText xml:space="preserve"> PAGEREF _Toc146641020 \h </w:instrText>
        </w:r>
        <w:r>
          <w:rPr>
            <w:noProof/>
            <w:webHidden/>
          </w:rPr>
        </w:r>
        <w:r>
          <w:rPr>
            <w:noProof/>
            <w:webHidden/>
          </w:rPr>
          <w:fldChar w:fldCharType="separate"/>
        </w:r>
        <w:r>
          <w:rPr>
            <w:noProof/>
            <w:webHidden/>
          </w:rPr>
          <w:t>5</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21" w:history="1">
        <w:r w:rsidRPr="00DA6281">
          <w:rPr>
            <w:rStyle w:val="Hipervnculo"/>
            <w:noProof/>
          </w:rPr>
          <w:t>Gestión</w:t>
        </w:r>
        <w:r>
          <w:rPr>
            <w:noProof/>
            <w:webHidden/>
          </w:rPr>
          <w:tab/>
        </w:r>
        <w:r>
          <w:rPr>
            <w:noProof/>
            <w:webHidden/>
          </w:rPr>
          <w:fldChar w:fldCharType="begin"/>
        </w:r>
        <w:r>
          <w:rPr>
            <w:noProof/>
            <w:webHidden/>
          </w:rPr>
          <w:instrText xml:space="preserve"> PAGEREF _Toc146641021 \h </w:instrText>
        </w:r>
        <w:r>
          <w:rPr>
            <w:noProof/>
            <w:webHidden/>
          </w:rPr>
        </w:r>
        <w:r>
          <w:rPr>
            <w:noProof/>
            <w:webHidden/>
          </w:rPr>
          <w:fldChar w:fldCharType="separate"/>
        </w:r>
        <w:r>
          <w:rPr>
            <w:noProof/>
            <w:webHidden/>
          </w:rPr>
          <w:t>6</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22" w:history="1">
        <w:r w:rsidRPr="00DA6281">
          <w:rPr>
            <w:rStyle w:val="Hipervnculo"/>
            <w:noProof/>
          </w:rPr>
          <w:t>Organización</w:t>
        </w:r>
        <w:r>
          <w:rPr>
            <w:noProof/>
            <w:webHidden/>
          </w:rPr>
          <w:tab/>
        </w:r>
        <w:r>
          <w:rPr>
            <w:noProof/>
            <w:webHidden/>
          </w:rPr>
          <w:fldChar w:fldCharType="begin"/>
        </w:r>
        <w:r>
          <w:rPr>
            <w:noProof/>
            <w:webHidden/>
          </w:rPr>
          <w:instrText xml:space="preserve"> PAGEREF _Toc146641022 \h </w:instrText>
        </w:r>
        <w:r>
          <w:rPr>
            <w:noProof/>
            <w:webHidden/>
          </w:rPr>
        </w:r>
        <w:r>
          <w:rPr>
            <w:noProof/>
            <w:webHidden/>
          </w:rPr>
          <w:fldChar w:fldCharType="separate"/>
        </w:r>
        <w:r>
          <w:rPr>
            <w:noProof/>
            <w:webHidden/>
          </w:rPr>
          <w:t>6</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23" w:history="1">
        <w:r w:rsidRPr="00DA6281">
          <w:rPr>
            <w:rStyle w:val="Hipervnculo"/>
            <w:noProof/>
          </w:rPr>
          <w:t>Actividades</w:t>
        </w:r>
        <w:r>
          <w:rPr>
            <w:noProof/>
            <w:webHidden/>
          </w:rPr>
          <w:tab/>
        </w:r>
        <w:r>
          <w:rPr>
            <w:noProof/>
            <w:webHidden/>
          </w:rPr>
          <w:fldChar w:fldCharType="begin"/>
        </w:r>
        <w:r>
          <w:rPr>
            <w:noProof/>
            <w:webHidden/>
          </w:rPr>
          <w:instrText xml:space="preserve"> PAGEREF _Toc146641023 \h </w:instrText>
        </w:r>
        <w:r>
          <w:rPr>
            <w:noProof/>
            <w:webHidden/>
          </w:rPr>
        </w:r>
        <w:r>
          <w:rPr>
            <w:noProof/>
            <w:webHidden/>
          </w:rPr>
          <w:fldChar w:fldCharType="separate"/>
        </w:r>
        <w:r>
          <w:rPr>
            <w:noProof/>
            <w:webHidden/>
          </w:rPr>
          <w:t>6</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24" w:history="1">
        <w:r w:rsidRPr="00DA6281">
          <w:rPr>
            <w:rStyle w:val="Hipervnculo"/>
            <w:noProof/>
          </w:rPr>
          <w:t>Ciclo de vida del software cubierto por el Plan</w:t>
        </w:r>
        <w:r>
          <w:rPr>
            <w:noProof/>
            <w:webHidden/>
          </w:rPr>
          <w:tab/>
        </w:r>
        <w:r>
          <w:rPr>
            <w:noProof/>
            <w:webHidden/>
          </w:rPr>
          <w:fldChar w:fldCharType="begin"/>
        </w:r>
        <w:r>
          <w:rPr>
            <w:noProof/>
            <w:webHidden/>
          </w:rPr>
          <w:instrText xml:space="preserve"> PAGEREF _Toc146641024 \h </w:instrText>
        </w:r>
        <w:r>
          <w:rPr>
            <w:noProof/>
            <w:webHidden/>
          </w:rPr>
        </w:r>
        <w:r>
          <w:rPr>
            <w:noProof/>
            <w:webHidden/>
          </w:rPr>
          <w:fldChar w:fldCharType="separate"/>
        </w:r>
        <w:r>
          <w:rPr>
            <w:noProof/>
            <w:webHidden/>
          </w:rPr>
          <w:t>6</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25" w:history="1">
        <w:r w:rsidRPr="00DA6281">
          <w:rPr>
            <w:rStyle w:val="Hipervnculo"/>
            <w:noProof/>
          </w:rPr>
          <w:t>Actividades de calidad a realizarse</w:t>
        </w:r>
        <w:r>
          <w:rPr>
            <w:noProof/>
            <w:webHidden/>
          </w:rPr>
          <w:tab/>
        </w:r>
        <w:r>
          <w:rPr>
            <w:noProof/>
            <w:webHidden/>
          </w:rPr>
          <w:fldChar w:fldCharType="begin"/>
        </w:r>
        <w:r>
          <w:rPr>
            <w:noProof/>
            <w:webHidden/>
          </w:rPr>
          <w:instrText xml:space="preserve"> PAGEREF _Toc146641025 \h </w:instrText>
        </w:r>
        <w:r>
          <w:rPr>
            <w:noProof/>
            <w:webHidden/>
          </w:rPr>
        </w:r>
        <w:r>
          <w:rPr>
            <w:noProof/>
            <w:webHidden/>
          </w:rPr>
          <w:fldChar w:fldCharType="separate"/>
        </w:r>
        <w:r>
          <w:rPr>
            <w:noProof/>
            <w:webHidden/>
          </w:rPr>
          <w:t>6</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26" w:history="1">
        <w:r w:rsidRPr="00DA6281">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_Toc146641026 \h </w:instrText>
        </w:r>
        <w:r>
          <w:rPr>
            <w:noProof/>
            <w:webHidden/>
          </w:rPr>
        </w:r>
        <w:r>
          <w:rPr>
            <w:noProof/>
            <w:webHidden/>
          </w:rPr>
          <w:fldChar w:fldCharType="separate"/>
        </w:r>
        <w:r>
          <w:rPr>
            <w:noProof/>
            <w:webHidden/>
          </w:rPr>
          <w:t>8</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27" w:history="1">
        <w:r w:rsidRPr="00DA6281">
          <w:rPr>
            <w:rStyle w:val="Hipervnculo"/>
            <w:noProof/>
          </w:rPr>
          <w:t>Responsables</w:t>
        </w:r>
        <w:r>
          <w:rPr>
            <w:noProof/>
            <w:webHidden/>
          </w:rPr>
          <w:tab/>
        </w:r>
        <w:r>
          <w:rPr>
            <w:noProof/>
            <w:webHidden/>
          </w:rPr>
          <w:fldChar w:fldCharType="begin"/>
        </w:r>
        <w:r>
          <w:rPr>
            <w:noProof/>
            <w:webHidden/>
          </w:rPr>
          <w:instrText xml:space="preserve"> PAGEREF _Toc146641027 \h </w:instrText>
        </w:r>
        <w:r>
          <w:rPr>
            <w:noProof/>
            <w:webHidden/>
          </w:rPr>
        </w:r>
        <w:r>
          <w:rPr>
            <w:noProof/>
            <w:webHidden/>
          </w:rPr>
          <w:fldChar w:fldCharType="separate"/>
        </w:r>
        <w:r>
          <w:rPr>
            <w:noProof/>
            <w:webHidden/>
          </w:rPr>
          <w:t>8</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28" w:history="1">
        <w:r w:rsidRPr="00DA6281">
          <w:rPr>
            <w:rStyle w:val="Hipervnculo"/>
            <w:noProof/>
          </w:rPr>
          <w:t>Documentación</w:t>
        </w:r>
        <w:r>
          <w:rPr>
            <w:noProof/>
            <w:webHidden/>
          </w:rPr>
          <w:tab/>
        </w:r>
        <w:r>
          <w:rPr>
            <w:noProof/>
            <w:webHidden/>
          </w:rPr>
          <w:fldChar w:fldCharType="begin"/>
        </w:r>
        <w:r>
          <w:rPr>
            <w:noProof/>
            <w:webHidden/>
          </w:rPr>
          <w:instrText xml:space="preserve"> PAGEREF _Toc146641028 \h </w:instrText>
        </w:r>
        <w:r>
          <w:rPr>
            <w:noProof/>
            <w:webHidden/>
          </w:rPr>
        </w:r>
        <w:r>
          <w:rPr>
            <w:noProof/>
            <w:webHidden/>
          </w:rPr>
          <w:fldChar w:fldCharType="separate"/>
        </w:r>
        <w:r>
          <w:rPr>
            <w:noProof/>
            <w:webHidden/>
          </w:rPr>
          <w:t>9</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29" w:history="1">
        <w:r w:rsidRPr="00DA6281">
          <w:rPr>
            <w:rStyle w:val="Hipervnculo"/>
            <w:noProof/>
          </w:rPr>
          <w:t>Propósito</w:t>
        </w:r>
        <w:r>
          <w:rPr>
            <w:noProof/>
            <w:webHidden/>
          </w:rPr>
          <w:tab/>
        </w:r>
        <w:r>
          <w:rPr>
            <w:noProof/>
            <w:webHidden/>
          </w:rPr>
          <w:fldChar w:fldCharType="begin"/>
        </w:r>
        <w:r>
          <w:rPr>
            <w:noProof/>
            <w:webHidden/>
          </w:rPr>
          <w:instrText xml:space="preserve"> PAGEREF _Toc146641029 \h </w:instrText>
        </w:r>
        <w:r>
          <w:rPr>
            <w:noProof/>
            <w:webHidden/>
          </w:rPr>
        </w:r>
        <w:r>
          <w:rPr>
            <w:noProof/>
            <w:webHidden/>
          </w:rPr>
          <w:fldChar w:fldCharType="separate"/>
        </w:r>
        <w:r>
          <w:rPr>
            <w:noProof/>
            <w:webHidden/>
          </w:rPr>
          <w:t>9</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30" w:history="1">
        <w:r w:rsidRPr="00DA6281">
          <w:rPr>
            <w:rStyle w:val="Hipervnculo"/>
            <w:noProof/>
          </w:rPr>
          <w:t>Documentación mínima requerida</w:t>
        </w:r>
        <w:r>
          <w:rPr>
            <w:noProof/>
            <w:webHidden/>
          </w:rPr>
          <w:tab/>
        </w:r>
        <w:r>
          <w:rPr>
            <w:noProof/>
            <w:webHidden/>
          </w:rPr>
          <w:fldChar w:fldCharType="begin"/>
        </w:r>
        <w:r>
          <w:rPr>
            <w:noProof/>
            <w:webHidden/>
          </w:rPr>
          <w:instrText xml:space="preserve"> PAGEREF _Toc146641030 \h </w:instrText>
        </w:r>
        <w:r>
          <w:rPr>
            <w:noProof/>
            <w:webHidden/>
          </w:rPr>
        </w:r>
        <w:r>
          <w:rPr>
            <w:noProof/>
            <w:webHidden/>
          </w:rPr>
          <w:fldChar w:fldCharType="separate"/>
        </w:r>
        <w:r>
          <w:rPr>
            <w:noProof/>
            <w:webHidden/>
          </w:rPr>
          <w:t>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1" w:history="1">
        <w:r w:rsidRPr="00DA6281">
          <w:rPr>
            <w:rStyle w:val="Hipervnculo"/>
            <w:noProof/>
          </w:rPr>
          <w:t>Especificación de requerimientos del software</w:t>
        </w:r>
        <w:r>
          <w:rPr>
            <w:noProof/>
            <w:webHidden/>
          </w:rPr>
          <w:tab/>
        </w:r>
        <w:r>
          <w:rPr>
            <w:noProof/>
            <w:webHidden/>
          </w:rPr>
          <w:fldChar w:fldCharType="begin"/>
        </w:r>
        <w:r>
          <w:rPr>
            <w:noProof/>
            <w:webHidden/>
          </w:rPr>
          <w:instrText xml:space="preserve"> PAGEREF _Toc146641031 \h </w:instrText>
        </w:r>
        <w:r>
          <w:rPr>
            <w:noProof/>
            <w:webHidden/>
          </w:rPr>
        </w:r>
        <w:r>
          <w:rPr>
            <w:noProof/>
            <w:webHidden/>
          </w:rPr>
          <w:fldChar w:fldCharType="separate"/>
        </w:r>
        <w:r>
          <w:rPr>
            <w:noProof/>
            <w:webHidden/>
          </w:rPr>
          <w:t>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2" w:history="1">
        <w:r w:rsidRPr="00DA6281">
          <w:rPr>
            <w:rStyle w:val="Hipervnculo"/>
            <w:noProof/>
          </w:rPr>
          <w:t>Descripción del diseño del software</w:t>
        </w:r>
        <w:r>
          <w:rPr>
            <w:noProof/>
            <w:webHidden/>
          </w:rPr>
          <w:tab/>
        </w:r>
        <w:r>
          <w:rPr>
            <w:noProof/>
            <w:webHidden/>
          </w:rPr>
          <w:fldChar w:fldCharType="begin"/>
        </w:r>
        <w:r>
          <w:rPr>
            <w:noProof/>
            <w:webHidden/>
          </w:rPr>
          <w:instrText xml:space="preserve"> PAGEREF _Toc146641032 \h </w:instrText>
        </w:r>
        <w:r>
          <w:rPr>
            <w:noProof/>
            <w:webHidden/>
          </w:rPr>
        </w:r>
        <w:r>
          <w:rPr>
            <w:noProof/>
            <w:webHidden/>
          </w:rPr>
          <w:fldChar w:fldCharType="separate"/>
        </w:r>
        <w:r>
          <w:rPr>
            <w:noProof/>
            <w:webHidden/>
          </w:rPr>
          <w:t>11</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3" w:history="1">
        <w:r w:rsidRPr="00DA6281">
          <w:rPr>
            <w:rStyle w:val="Hipervnculo"/>
            <w:noProof/>
          </w:rPr>
          <w:t>Plan de Verificación &amp; Validación</w:t>
        </w:r>
        <w:r>
          <w:rPr>
            <w:noProof/>
            <w:webHidden/>
          </w:rPr>
          <w:tab/>
        </w:r>
        <w:r>
          <w:rPr>
            <w:noProof/>
            <w:webHidden/>
          </w:rPr>
          <w:fldChar w:fldCharType="begin"/>
        </w:r>
        <w:r>
          <w:rPr>
            <w:noProof/>
            <w:webHidden/>
          </w:rPr>
          <w:instrText xml:space="preserve"> PAGEREF _Toc146641033 \h </w:instrText>
        </w:r>
        <w:r>
          <w:rPr>
            <w:noProof/>
            <w:webHidden/>
          </w:rPr>
        </w:r>
        <w:r>
          <w:rPr>
            <w:noProof/>
            <w:webHidden/>
          </w:rPr>
          <w:fldChar w:fldCharType="separate"/>
        </w:r>
        <w:r>
          <w:rPr>
            <w:noProof/>
            <w:webHidden/>
          </w:rPr>
          <w:t>11</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4" w:history="1">
        <w:r w:rsidRPr="00DA6281">
          <w:rPr>
            <w:rStyle w:val="Hipervnculo"/>
            <w:noProof/>
          </w:rPr>
          <w:t>Documentación de usuario</w:t>
        </w:r>
        <w:r>
          <w:rPr>
            <w:noProof/>
            <w:webHidden/>
          </w:rPr>
          <w:tab/>
        </w:r>
        <w:r>
          <w:rPr>
            <w:noProof/>
            <w:webHidden/>
          </w:rPr>
          <w:fldChar w:fldCharType="begin"/>
        </w:r>
        <w:r>
          <w:rPr>
            <w:noProof/>
            <w:webHidden/>
          </w:rPr>
          <w:instrText xml:space="preserve"> PAGEREF _Toc146641034 \h </w:instrText>
        </w:r>
        <w:r>
          <w:rPr>
            <w:noProof/>
            <w:webHidden/>
          </w:rPr>
        </w:r>
        <w:r>
          <w:rPr>
            <w:noProof/>
            <w:webHidden/>
          </w:rPr>
          <w:fldChar w:fldCharType="separate"/>
        </w:r>
        <w:r>
          <w:rPr>
            <w:noProof/>
            <w:webHidden/>
          </w:rPr>
          <w:t>12</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35" w:history="1">
        <w:r w:rsidRPr="00DA6281">
          <w:rPr>
            <w:rStyle w:val="Hipervnculo"/>
            <w:noProof/>
          </w:rPr>
          <w:t>Plan de Gestión de configuración</w:t>
        </w:r>
        <w:r>
          <w:rPr>
            <w:noProof/>
            <w:webHidden/>
          </w:rPr>
          <w:tab/>
        </w:r>
        <w:r>
          <w:rPr>
            <w:noProof/>
            <w:webHidden/>
          </w:rPr>
          <w:fldChar w:fldCharType="begin"/>
        </w:r>
        <w:r>
          <w:rPr>
            <w:noProof/>
            <w:webHidden/>
          </w:rPr>
          <w:instrText xml:space="preserve"> PAGEREF _Toc146641035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6" w:history="1">
        <w:r w:rsidRPr="00DA6281">
          <w:rPr>
            <w:rStyle w:val="Hipervnculo"/>
            <w:noProof/>
          </w:rPr>
          <w:t>Propósito</w:t>
        </w:r>
        <w:r>
          <w:rPr>
            <w:noProof/>
            <w:webHidden/>
          </w:rPr>
          <w:tab/>
        </w:r>
        <w:r>
          <w:rPr>
            <w:noProof/>
            <w:webHidden/>
          </w:rPr>
          <w:fldChar w:fldCharType="begin"/>
        </w:r>
        <w:r>
          <w:rPr>
            <w:noProof/>
            <w:webHidden/>
          </w:rPr>
          <w:instrText xml:space="preserve"> PAGEREF _Toc146641036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7" w:history="1">
        <w:r w:rsidRPr="00DA6281">
          <w:rPr>
            <w:rStyle w:val="Hipervnculo"/>
            <w:noProof/>
          </w:rPr>
          <w:t>Resumen</w:t>
        </w:r>
        <w:r>
          <w:rPr>
            <w:noProof/>
            <w:webHidden/>
          </w:rPr>
          <w:tab/>
        </w:r>
        <w:r>
          <w:rPr>
            <w:noProof/>
            <w:webHidden/>
          </w:rPr>
          <w:fldChar w:fldCharType="begin"/>
        </w:r>
        <w:r>
          <w:rPr>
            <w:noProof/>
            <w:webHidden/>
          </w:rPr>
          <w:instrText xml:space="preserve"> PAGEREF _Toc146641037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8" w:history="1">
        <w:r w:rsidRPr="00DA6281">
          <w:rPr>
            <w:rStyle w:val="Hipervnculo"/>
            <w:noProof/>
          </w:rPr>
          <w:t>Organización, Responsabilidades</w:t>
        </w:r>
        <w:r>
          <w:rPr>
            <w:noProof/>
            <w:webHidden/>
          </w:rPr>
          <w:tab/>
        </w:r>
        <w:r>
          <w:rPr>
            <w:noProof/>
            <w:webHidden/>
          </w:rPr>
          <w:fldChar w:fldCharType="begin"/>
        </w:r>
        <w:r>
          <w:rPr>
            <w:noProof/>
            <w:webHidden/>
          </w:rPr>
          <w:instrText xml:space="preserve"> PAGEREF _Toc146641038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39" w:history="1">
        <w:r w:rsidRPr="00DA6281">
          <w:rPr>
            <w:rStyle w:val="Hipervnculo"/>
            <w:noProof/>
          </w:rPr>
          <w:t>Herramientas, Entorno, e Infraestructura</w:t>
        </w:r>
        <w:r>
          <w:rPr>
            <w:noProof/>
            <w:webHidden/>
          </w:rPr>
          <w:tab/>
        </w:r>
        <w:r>
          <w:rPr>
            <w:noProof/>
            <w:webHidden/>
          </w:rPr>
          <w:fldChar w:fldCharType="begin"/>
        </w:r>
        <w:r>
          <w:rPr>
            <w:noProof/>
            <w:webHidden/>
          </w:rPr>
          <w:instrText xml:space="preserve"> PAGEREF _Toc146641039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40" w:history="1">
        <w:r w:rsidRPr="00DA6281">
          <w:rPr>
            <w:rStyle w:val="Hipervnculo"/>
            <w:noProof/>
          </w:rPr>
          <w:t>Forma de trabajo</w:t>
        </w:r>
        <w:r>
          <w:rPr>
            <w:noProof/>
            <w:webHidden/>
          </w:rPr>
          <w:tab/>
        </w:r>
        <w:r>
          <w:rPr>
            <w:noProof/>
            <w:webHidden/>
          </w:rPr>
          <w:fldChar w:fldCharType="begin"/>
        </w:r>
        <w:r>
          <w:rPr>
            <w:noProof/>
            <w:webHidden/>
          </w:rPr>
          <w:instrText xml:space="preserve"> PAGEREF _Toc146641040 \h </w:instrText>
        </w:r>
        <w:r>
          <w:rPr>
            <w:noProof/>
            <w:webHidden/>
          </w:rPr>
        </w:r>
        <w:r>
          <w:rPr>
            <w:noProof/>
            <w:webHidden/>
          </w:rPr>
          <w:fldChar w:fldCharType="separate"/>
        </w:r>
        <w:r>
          <w:rPr>
            <w:noProof/>
            <w:webHidden/>
          </w:rPr>
          <w:t>13</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41" w:history="1">
        <w:r w:rsidRPr="00DA6281">
          <w:rPr>
            <w:rStyle w:val="Hipervnculo"/>
            <w:noProof/>
          </w:rPr>
          <w:t>Control de Cambios</w:t>
        </w:r>
        <w:r>
          <w:rPr>
            <w:noProof/>
            <w:webHidden/>
          </w:rPr>
          <w:tab/>
        </w:r>
        <w:r>
          <w:rPr>
            <w:noProof/>
            <w:webHidden/>
          </w:rPr>
          <w:fldChar w:fldCharType="begin"/>
        </w:r>
        <w:r>
          <w:rPr>
            <w:noProof/>
            <w:webHidden/>
          </w:rPr>
          <w:instrText xml:space="preserve"> PAGEREF _Toc146641041 \h </w:instrText>
        </w:r>
        <w:r>
          <w:rPr>
            <w:noProof/>
            <w:webHidden/>
          </w:rPr>
        </w:r>
        <w:r>
          <w:rPr>
            <w:noProof/>
            <w:webHidden/>
          </w:rPr>
          <w:fldChar w:fldCharType="separate"/>
        </w:r>
        <w:r>
          <w:rPr>
            <w:noProof/>
            <w:webHidden/>
          </w:rPr>
          <w:t>14</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42" w:history="1">
        <w:r w:rsidRPr="00DA6281">
          <w:rPr>
            <w:rStyle w:val="Hipervnculo"/>
            <w:noProof/>
          </w:rPr>
          <w:t>Reportes y Auditorias</w:t>
        </w:r>
        <w:r>
          <w:rPr>
            <w:noProof/>
            <w:webHidden/>
          </w:rPr>
          <w:tab/>
        </w:r>
        <w:r>
          <w:rPr>
            <w:noProof/>
            <w:webHidden/>
          </w:rPr>
          <w:fldChar w:fldCharType="begin"/>
        </w:r>
        <w:r>
          <w:rPr>
            <w:noProof/>
            <w:webHidden/>
          </w:rPr>
          <w:instrText xml:space="preserve"> PAGEREF _Toc146641042 \h </w:instrText>
        </w:r>
        <w:r>
          <w:rPr>
            <w:noProof/>
            <w:webHidden/>
          </w:rPr>
        </w:r>
        <w:r>
          <w:rPr>
            <w:noProof/>
            <w:webHidden/>
          </w:rPr>
          <w:fldChar w:fldCharType="separate"/>
        </w:r>
        <w:r>
          <w:rPr>
            <w:noProof/>
            <w:webHidden/>
          </w:rPr>
          <w:t>14</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43" w:history="1">
        <w:r w:rsidRPr="00DA6281">
          <w:rPr>
            <w:rStyle w:val="Hipervnculo"/>
            <w:noProof/>
          </w:rPr>
          <w:t>Estándares, prácticas, convenciones y métricas</w:t>
        </w:r>
        <w:r>
          <w:rPr>
            <w:noProof/>
            <w:webHidden/>
          </w:rPr>
          <w:tab/>
        </w:r>
        <w:r>
          <w:rPr>
            <w:noProof/>
            <w:webHidden/>
          </w:rPr>
          <w:fldChar w:fldCharType="begin"/>
        </w:r>
        <w:r>
          <w:rPr>
            <w:noProof/>
            <w:webHidden/>
          </w:rPr>
          <w:instrText xml:space="preserve"> PAGEREF _Toc146641043 \h </w:instrText>
        </w:r>
        <w:r>
          <w:rPr>
            <w:noProof/>
            <w:webHidden/>
          </w:rPr>
        </w:r>
        <w:r>
          <w:rPr>
            <w:noProof/>
            <w:webHidden/>
          </w:rPr>
          <w:fldChar w:fldCharType="separate"/>
        </w:r>
        <w:r>
          <w:rPr>
            <w:noProof/>
            <w:webHidden/>
          </w:rPr>
          <w:t>15</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4" w:history="1">
        <w:r w:rsidRPr="00DA6281">
          <w:rPr>
            <w:rStyle w:val="Hipervnculo"/>
            <w:noProof/>
          </w:rPr>
          <w:t>Objetivos</w:t>
        </w:r>
        <w:r>
          <w:rPr>
            <w:noProof/>
            <w:webHidden/>
          </w:rPr>
          <w:tab/>
        </w:r>
        <w:r>
          <w:rPr>
            <w:noProof/>
            <w:webHidden/>
          </w:rPr>
          <w:fldChar w:fldCharType="begin"/>
        </w:r>
        <w:r>
          <w:rPr>
            <w:noProof/>
            <w:webHidden/>
          </w:rPr>
          <w:instrText xml:space="preserve"> PAGEREF _Toc146641044 \h </w:instrText>
        </w:r>
        <w:r>
          <w:rPr>
            <w:noProof/>
            <w:webHidden/>
          </w:rPr>
        </w:r>
        <w:r>
          <w:rPr>
            <w:noProof/>
            <w:webHidden/>
          </w:rPr>
          <w:fldChar w:fldCharType="separate"/>
        </w:r>
        <w:r>
          <w:rPr>
            <w:noProof/>
            <w:webHidden/>
          </w:rPr>
          <w:t>15</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5" w:history="1">
        <w:r w:rsidRPr="00DA6281">
          <w:rPr>
            <w:rStyle w:val="Hipervnculo"/>
            <w:noProof/>
          </w:rPr>
          <w:t>Métricas de proceso</w:t>
        </w:r>
        <w:r>
          <w:rPr>
            <w:noProof/>
            <w:webHidden/>
          </w:rPr>
          <w:tab/>
        </w:r>
        <w:r>
          <w:rPr>
            <w:noProof/>
            <w:webHidden/>
          </w:rPr>
          <w:fldChar w:fldCharType="begin"/>
        </w:r>
        <w:r>
          <w:rPr>
            <w:noProof/>
            <w:webHidden/>
          </w:rPr>
          <w:instrText xml:space="preserve"> PAGEREF _Toc146641045 \h </w:instrText>
        </w:r>
        <w:r>
          <w:rPr>
            <w:noProof/>
            <w:webHidden/>
          </w:rPr>
        </w:r>
        <w:r>
          <w:rPr>
            <w:noProof/>
            <w:webHidden/>
          </w:rPr>
          <w:fldChar w:fldCharType="separate"/>
        </w:r>
        <w:r>
          <w:rPr>
            <w:noProof/>
            <w:webHidden/>
          </w:rPr>
          <w:t>16</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6" w:history="1">
        <w:r w:rsidRPr="00DA6281">
          <w:rPr>
            <w:rStyle w:val="Hipervnculo"/>
            <w:noProof/>
          </w:rPr>
          <w:t>Métricas de proyecto</w:t>
        </w:r>
        <w:r>
          <w:rPr>
            <w:noProof/>
            <w:webHidden/>
          </w:rPr>
          <w:tab/>
        </w:r>
        <w:r>
          <w:rPr>
            <w:noProof/>
            <w:webHidden/>
          </w:rPr>
          <w:fldChar w:fldCharType="begin"/>
        </w:r>
        <w:r>
          <w:rPr>
            <w:noProof/>
            <w:webHidden/>
          </w:rPr>
          <w:instrText xml:space="preserve"> PAGEREF _Toc146641046 \h </w:instrText>
        </w:r>
        <w:r>
          <w:rPr>
            <w:noProof/>
            <w:webHidden/>
          </w:rPr>
        </w:r>
        <w:r>
          <w:rPr>
            <w:noProof/>
            <w:webHidden/>
          </w:rPr>
          <w:fldChar w:fldCharType="separate"/>
        </w:r>
        <w:r>
          <w:rPr>
            <w:noProof/>
            <w:webHidden/>
          </w:rPr>
          <w:t>16</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7" w:history="1">
        <w:r w:rsidRPr="00DA6281">
          <w:rPr>
            <w:rStyle w:val="Hipervnculo"/>
            <w:noProof/>
          </w:rPr>
          <w:t>Métricas de producto</w:t>
        </w:r>
        <w:r>
          <w:rPr>
            <w:noProof/>
            <w:webHidden/>
          </w:rPr>
          <w:tab/>
        </w:r>
        <w:r>
          <w:rPr>
            <w:noProof/>
            <w:webHidden/>
          </w:rPr>
          <w:fldChar w:fldCharType="begin"/>
        </w:r>
        <w:r>
          <w:rPr>
            <w:noProof/>
            <w:webHidden/>
          </w:rPr>
          <w:instrText xml:space="preserve"> PAGEREF _Toc146641047 \h </w:instrText>
        </w:r>
        <w:r>
          <w:rPr>
            <w:noProof/>
            <w:webHidden/>
          </w:rPr>
        </w:r>
        <w:r>
          <w:rPr>
            <w:noProof/>
            <w:webHidden/>
          </w:rPr>
          <w:fldChar w:fldCharType="separate"/>
        </w:r>
        <w:r>
          <w:rPr>
            <w:noProof/>
            <w:webHidden/>
          </w:rPr>
          <w:t>17</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8" w:history="1">
        <w:r w:rsidRPr="00DA6281">
          <w:rPr>
            <w:rStyle w:val="Hipervnculo"/>
            <w:noProof/>
          </w:rPr>
          <w:t>Estándar de documentación</w:t>
        </w:r>
        <w:r>
          <w:rPr>
            <w:noProof/>
            <w:webHidden/>
          </w:rPr>
          <w:tab/>
        </w:r>
        <w:r>
          <w:rPr>
            <w:noProof/>
            <w:webHidden/>
          </w:rPr>
          <w:fldChar w:fldCharType="begin"/>
        </w:r>
        <w:r>
          <w:rPr>
            <w:noProof/>
            <w:webHidden/>
          </w:rPr>
          <w:instrText xml:space="preserve"> PAGEREF _Toc146641048 \h </w:instrText>
        </w:r>
        <w:r>
          <w:rPr>
            <w:noProof/>
            <w:webHidden/>
          </w:rPr>
        </w:r>
        <w:r>
          <w:rPr>
            <w:noProof/>
            <w:webHidden/>
          </w:rPr>
          <w:fldChar w:fldCharType="separate"/>
        </w:r>
        <w:r>
          <w:rPr>
            <w:noProof/>
            <w:webHidden/>
          </w:rPr>
          <w:t>17</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49" w:history="1">
        <w:r w:rsidRPr="00DA6281">
          <w:rPr>
            <w:rStyle w:val="Hipervnculo"/>
            <w:noProof/>
          </w:rPr>
          <w:t>Estándar de verificación y prácticas</w:t>
        </w:r>
        <w:r>
          <w:rPr>
            <w:noProof/>
            <w:webHidden/>
          </w:rPr>
          <w:tab/>
        </w:r>
        <w:r>
          <w:rPr>
            <w:noProof/>
            <w:webHidden/>
          </w:rPr>
          <w:fldChar w:fldCharType="begin"/>
        </w:r>
        <w:r>
          <w:rPr>
            <w:noProof/>
            <w:webHidden/>
          </w:rPr>
          <w:instrText xml:space="preserve"> PAGEREF _Toc146641049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50" w:history="1">
        <w:r w:rsidRPr="00DA6281">
          <w:rPr>
            <w:rStyle w:val="Hipervnculo"/>
            <w:noProof/>
          </w:rPr>
          <w:t>Revisiones y auditorías</w:t>
        </w:r>
        <w:r>
          <w:rPr>
            <w:noProof/>
            <w:webHidden/>
          </w:rPr>
          <w:tab/>
        </w:r>
        <w:r>
          <w:rPr>
            <w:noProof/>
            <w:webHidden/>
          </w:rPr>
          <w:fldChar w:fldCharType="begin"/>
        </w:r>
        <w:r>
          <w:rPr>
            <w:noProof/>
            <w:webHidden/>
          </w:rPr>
          <w:instrText xml:space="preserve"> PAGEREF _Toc146641050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51" w:history="1">
        <w:r w:rsidRPr="00DA6281">
          <w:rPr>
            <w:rStyle w:val="Hipervnculo"/>
            <w:noProof/>
          </w:rPr>
          <w:t>Objetivo</w:t>
        </w:r>
        <w:r>
          <w:rPr>
            <w:noProof/>
            <w:webHidden/>
          </w:rPr>
          <w:tab/>
        </w:r>
        <w:r>
          <w:rPr>
            <w:noProof/>
            <w:webHidden/>
          </w:rPr>
          <w:fldChar w:fldCharType="begin"/>
        </w:r>
        <w:r>
          <w:rPr>
            <w:noProof/>
            <w:webHidden/>
          </w:rPr>
          <w:instrText xml:space="preserve"> PAGEREF _Toc146641051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52" w:history="1">
        <w:r w:rsidRPr="00DA6281">
          <w:rPr>
            <w:rStyle w:val="Hipervnculo"/>
            <w:noProof/>
          </w:rPr>
          <w:t>Requerimientos mínimos</w:t>
        </w:r>
        <w:r>
          <w:rPr>
            <w:noProof/>
            <w:webHidden/>
          </w:rPr>
          <w:tab/>
        </w:r>
        <w:r>
          <w:rPr>
            <w:noProof/>
            <w:webHidden/>
          </w:rPr>
          <w:fldChar w:fldCharType="begin"/>
        </w:r>
        <w:r>
          <w:rPr>
            <w:noProof/>
            <w:webHidden/>
          </w:rPr>
          <w:instrText xml:space="preserve"> PAGEREF _Toc146641052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3" w:history="1">
        <w:r w:rsidRPr="00DA6281">
          <w:rPr>
            <w:rStyle w:val="Hipervnculo"/>
            <w:noProof/>
          </w:rPr>
          <w:t>Revisión de requerimientos</w:t>
        </w:r>
        <w:r>
          <w:rPr>
            <w:noProof/>
            <w:webHidden/>
          </w:rPr>
          <w:tab/>
        </w:r>
        <w:r>
          <w:rPr>
            <w:noProof/>
            <w:webHidden/>
          </w:rPr>
          <w:fldChar w:fldCharType="begin"/>
        </w:r>
        <w:r>
          <w:rPr>
            <w:noProof/>
            <w:webHidden/>
          </w:rPr>
          <w:instrText xml:space="preserve"> PAGEREF _Toc146641053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4" w:history="1">
        <w:r w:rsidRPr="00DA6281">
          <w:rPr>
            <w:rStyle w:val="Hipervnculo"/>
            <w:noProof/>
          </w:rPr>
          <w:t>Revisión de diseño preliminar</w:t>
        </w:r>
        <w:r>
          <w:rPr>
            <w:noProof/>
            <w:webHidden/>
          </w:rPr>
          <w:tab/>
        </w:r>
        <w:r>
          <w:rPr>
            <w:noProof/>
            <w:webHidden/>
          </w:rPr>
          <w:fldChar w:fldCharType="begin"/>
        </w:r>
        <w:r>
          <w:rPr>
            <w:noProof/>
            <w:webHidden/>
          </w:rPr>
          <w:instrText xml:space="preserve"> PAGEREF _Toc146641054 \h </w:instrText>
        </w:r>
        <w:r>
          <w:rPr>
            <w:noProof/>
            <w:webHidden/>
          </w:rPr>
        </w:r>
        <w:r>
          <w:rPr>
            <w:noProof/>
            <w:webHidden/>
          </w:rPr>
          <w:fldChar w:fldCharType="separate"/>
        </w:r>
        <w:r>
          <w:rPr>
            <w:noProof/>
            <w:webHidden/>
          </w:rPr>
          <w:t>18</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5" w:history="1">
        <w:r w:rsidRPr="00DA6281">
          <w:rPr>
            <w:rStyle w:val="Hipervnculo"/>
            <w:noProof/>
          </w:rPr>
          <w:t>Revisión de diseño crítico</w:t>
        </w:r>
        <w:r>
          <w:rPr>
            <w:noProof/>
            <w:webHidden/>
          </w:rPr>
          <w:tab/>
        </w:r>
        <w:r>
          <w:rPr>
            <w:noProof/>
            <w:webHidden/>
          </w:rPr>
          <w:fldChar w:fldCharType="begin"/>
        </w:r>
        <w:r>
          <w:rPr>
            <w:noProof/>
            <w:webHidden/>
          </w:rPr>
          <w:instrText xml:space="preserve"> PAGEREF _Toc146641055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6" w:history="1">
        <w:r w:rsidRPr="00DA6281">
          <w:rPr>
            <w:rStyle w:val="Hipervnculo"/>
            <w:noProof/>
          </w:rPr>
          <w:t>Auditoría funcional</w:t>
        </w:r>
        <w:r>
          <w:rPr>
            <w:noProof/>
            <w:webHidden/>
          </w:rPr>
          <w:tab/>
        </w:r>
        <w:r>
          <w:rPr>
            <w:noProof/>
            <w:webHidden/>
          </w:rPr>
          <w:fldChar w:fldCharType="begin"/>
        </w:r>
        <w:r>
          <w:rPr>
            <w:noProof/>
            <w:webHidden/>
          </w:rPr>
          <w:instrText xml:space="preserve"> PAGEREF _Toc146641056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7" w:history="1">
        <w:r w:rsidRPr="00DA6281">
          <w:rPr>
            <w:rStyle w:val="Hipervnculo"/>
            <w:noProof/>
          </w:rPr>
          <w:t>Auditoría física</w:t>
        </w:r>
        <w:r>
          <w:rPr>
            <w:noProof/>
            <w:webHidden/>
          </w:rPr>
          <w:tab/>
        </w:r>
        <w:r>
          <w:rPr>
            <w:noProof/>
            <w:webHidden/>
          </w:rPr>
          <w:fldChar w:fldCharType="begin"/>
        </w:r>
        <w:r>
          <w:rPr>
            <w:noProof/>
            <w:webHidden/>
          </w:rPr>
          <w:instrText xml:space="preserve"> PAGEREF _Toc146641057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8" w:history="1">
        <w:r w:rsidRPr="00DA6281">
          <w:rPr>
            <w:rStyle w:val="Hipervnculo"/>
            <w:noProof/>
          </w:rPr>
          <w:t>Auditorías internas al proceso</w:t>
        </w:r>
        <w:r>
          <w:rPr>
            <w:noProof/>
            <w:webHidden/>
          </w:rPr>
          <w:tab/>
        </w:r>
        <w:r>
          <w:rPr>
            <w:noProof/>
            <w:webHidden/>
          </w:rPr>
          <w:fldChar w:fldCharType="begin"/>
        </w:r>
        <w:r>
          <w:rPr>
            <w:noProof/>
            <w:webHidden/>
          </w:rPr>
          <w:instrText xml:space="preserve"> PAGEREF _Toc146641058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59" w:history="1">
        <w:r w:rsidRPr="00DA6281">
          <w:rPr>
            <w:rStyle w:val="Hipervnculo"/>
            <w:noProof/>
          </w:rPr>
          <w:t>Revisiones de gestión</w:t>
        </w:r>
        <w:r>
          <w:rPr>
            <w:noProof/>
            <w:webHidden/>
          </w:rPr>
          <w:tab/>
        </w:r>
        <w:r>
          <w:rPr>
            <w:noProof/>
            <w:webHidden/>
          </w:rPr>
          <w:fldChar w:fldCharType="begin"/>
        </w:r>
        <w:r>
          <w:rPr>
            <w:noProof/>
            <w:webHidden/>
          </w:rPr>
          <w:instrText xml:space="preserve"> PAGEREF _Toc146641059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60" w:history="1">
        <w:r w:rsidRPr="00DA6281">
          <w:rPr>
            <w:rStyle w:val="Hipervnculo"/>
            <w:noProof/>
          </w:rPr>
          <w:t>Revisión del Plan de gestión de configuración</w:t>
        </w:r>
        <w:r>
          <w:rPr>
            <w:noProof/>
            <w:webHidden/>
          </w:rPr>
          <w:tab/>
        </w:r>
        <w:r>
          <w:rPr>
            <w:noProof/>
            <w:webHidden/>
          </w:rPr>
          <w:fldChar w:fldCharType="begin"/>
        </w:r>
        <w:r>
          <w:rPr>
            <w:noProof/>
            <w:webHidden/>
          </w:rPr>
          <w:instrText xml:space="preserve"> PAGEREF _Toc146641060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61" w:history="1">
        <w:r w:rsidRPr="00DA6281">
          <w:rPr>
            <w:rStyle w:val="Hipervnculo"/>
            <w:noProof/>
          </w:rPr>
          <w:t>Revisión Post Mortem</w:t>
        </w:r>
        <w:r>
          <w:rPr>
            <w:noProof/>
            <w:webHidden/>
          </w:rPr>
          <w:tab/>
        </w:r>
        <w:r>
          <w:rPr>
            <w:noProof/>
            <w:webHidden/>
          </w:rPr>
          <w:fldChar w:fldCharType="begin"/>
        </w:r>
        <w:r>
          <w:rPr>
            <w:noProof/>
            <w:webHidden/>
          </w:rPr>
          <w:instrText xml:space="preserve"> PAGEREF _Toc146641061 \h </w:instrText>
        </w:r>
        <w:r>
          <w:rPr>
            <w:noProof/>
            <w:webHidden/>
          </w:rPr>
        </w:r>
        <w:r>
          <w:rPr>
            <w:noProof/>
            <w:webHidden/>
          </w:rPr>
          <w:fldChar w:fldCharType="separate"/>
        </w:r>
        <w:r>
          <w:rPr>
            <w:noProof/>
            <w:webHidden/>
          </w:rPr>
          <w:t>19</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62" w:history="1">
        <w:r w:rsidRPr="00DA6281">
          <w:rPr>
            <w:rStyle w:val="Hipervnculo"/>
            <w:noProof/>
          </w:rPr>
          <w:t>Agenda</w:t>
        </w:r>
        <w:r>
          <w:rPr>
            <w:noProof/>
            <w:webHidden/>
          </w:rPr>
          <w:tab/>
        </w:r>
        <w:r>
          <w:rPr>
            <w:noProof/>
            <w:webHidden/>
          </w:rPr>
          <w:fldChar w:fldCharType="begin"/>
        </w:r>
        <w:r>
          <w:rPr>
            <w:noProof/>
            <w:webHidden/>
          </w:rPr>
          <w:instrText xml:space="preserve"> PAGEREF _Toc146641062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63" w:history="1">
        <w:r w:rsidRPr="00DA6281">
          <w:rPr>
            <w:rStyle w:val="Hipervnculo"/>
            <w:noProof/>
          </w:rPr>
          <w:t>Otras revisiones</w:t>
        </w:r>
        <w:r>
          <w:rPr>
            <w:noProof/>
            <w:webHidden/>
          </w:rPr>
          <w:tab/>
        </w:r>
        <w:r>
          <w:rPr>
            <w:noProof/>
            <w:webHidden/>
          </w:rPr>
          <w:fldChar w:fldCharType="begin"/>
        </w:r>
        <w:r>
          <w:rPr>
            <w:noProof/>
            <w:webHidden/>
          </w:rPr>
          <w:instrText xml:space="preserve"> PAGEREF _Toc146641063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3"/>
        <w:rPr>
          <w:rFonts w:asciiTheme="minorHAnsi" w:eastAsiaTheme="minorEastAsia" w:hAnsiTheme="minorHAnsi" w:cstheme="minorBidi"/>
          <w:noProof/>
          <w:sz w:val="22"/>
          <w:szCs w:val="22"/>
          <w:lang w:val="es-AR" w:eastAsia="es-AR"/>
        </w:rPr>
      </w:pPr>
      <w:hyperlink w:anchor="_Toc146641064" w:history="1">
        <w:r w:rsidRPr="00DA6281">
          <w:rPr>
            <w:rStyle w:val="Hipervnculo"/>
            <w:noProof/>
          </w:rPr>
          <w:t>Revisión de documentación de usuario</w:t>
        </w:r>
        <w:r>
          <w:rPr>
            <w:noProof/>
            <w:webHidden/>
          </w:rPr>
          <w:tab/>
        </w:r>
        <w:r>
          <w:rPr>
            <w:noProof/>
            <w:webHidden/>
          </w:rPr>
          <w:fldChar w:fldCharType="begin"/>
        </w:r>
        <w:r>
          <w:rPr>
            <w:noProof/>
            <w:webHidden/>
          </w:rPr>
          <w:instrText xml:space="preserve"> PAGEREF _Toc146641064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65" w:history="1">
        <w:r w:rsidRPr="00DA6281">
          <w:rPr>
            <w:rStyle w:val="Hipervnculo"/>
            <w:noProof/>
          </w:rPr>
          <w:t>Verificación</w:t>
        </w:r>
        <w:r>
          <w:rPr>
            <w:noProof/>
            <w:webHidden/>
          </w:rPr>
          <w:tab/>
        </w:r>
        <w:r>
          <w:rPr>
            <w:noProof/>
            <w:webHidden/>
          </w:rPr>
          <w:fldChar w:fldCharType="begin"/>
        </w:r>
        <w:r>
          <w:rPr>
            <w:noProof/>
            <w:webHidden/>
          </w:rPr>
          <w:instrText xml:space="preserve"> PAGEREF _Toc146641065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66" w:history="1">
        <w:r w:rsidRPr="00DA6281">
          <w:rPr>
            <w:rStyle w:val="Hipervnculo"/>
            <w:noProof/>
          </w:rPr>
          <w:t>Reporte de problemas y acciones correctivas</w:t>
        </w:r>
        <w:r>
          <w:rPr>
            <w:noProof/>
            <w:webHidden/>
          </w:rPr>
          <w:tab/>
        </w:r>
        <w:r>
          <w:rPr>
            <w:noProof/>
            <w:webHidden/>
          </w:rPr>
          <w:fldChar w:fldCharType="begin"/>
        </w:r>
        <w:r>
          <w:rPr>
            <w:noProof/>
            <w:webHidden/>
          </w:rPr>
          <w:instrText xml:space="preserve"> PAGEREF _Toc146641066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67" w:history="1">
        <w:r w:rsidRPr="00DA6281">
          <w:rPr>
            <w:rStyle w:val="Hipervnculo"/>
            <w:noProof/>
          </w:rPr>
          <w:t>Herramientas, técnicas y metodologías</w:t>
        </w:r>
        <w:r>
          <w:rPr>
            <w:noProof/>
            <w:webHidden/>
          </w:rPr>
          <w:tab/>
        </w:r>
        <w:r>
          <w:rPr>
            <w:noProof/>
            <w:webHidden/>
          </w:rPr>
          <w:fldChar w:fldCharType="begin"/>
        </w:r>
        <w:r>
          <w:rPr>
            <w:noProof/>
            <w:webHidden/>
          </w:rPr>
          <w:instrText xml:space="preserve"> PAGEREF _Toc146641067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68" w:history="1">
        <w:r w:rsidRPr="00DA6281">
          <w:rPr>
            <w:rStyle w:val="Hipervnculo"/>
            <w:noProof/>
          </w:rPr>
          <w:t>Gestión de riesgos</w:t>
        </w:r>
        <w:r>
          <w:rPr>
            <w:noProof/>
            <w:webHidden/>
          </w:rPr>
          <w:tab/>
        </w:r>
        <w:r>
          <w:rPr>
            <w:noProof/>
            <w:webHidden/>
          </w:rPr>
          <w:fldChar w:fldCharType="begin"/>
        </w:r>
        <w:r>
          <w:rPr>
            <w:noProof/>
            <w:webHidden/>
          </w:rPr>
          <w:instrText xml:space="preserve"> PAGEREF _Toc146641068 \h </w:instrText>
        </w:r>
        <w:r>
          <w:rPr>
            <w:noProof/>
            <w:webHidden/>
          </w:rPr>
        </w:r>
        <w:r>
          <w:rPr>
            <w:noProof/>
            <w:webHidden/>
          </w:rPr>
          <w:fldChar w:fldCharType="separate"/>
        </w:r>
        <w:r>
          <w:rPr>
            <w:noProof/>
            <w:webHidden/>
          </w:rPr>
          <w:t>20</w:t>
        </w:r>
        <w:r>
          <w:rPr>
            <w:noProof/>
            <w:webHidden/>
          </w:rPr>
          <w:fldChar w:fldCharType="end"/>
        </w:r>
      </w:hyperlink>
    </w:p>
    <w:p w:rsidR="00CE6769" w:rsidRDefault="00CE6769">
      <w:pPr>
        <w:pStyle w:val="TDC1"/>
        <w:rPr>
          <w:rFonts w:asciiTheme="minorHAnsi" w:eastAsiaTheme="minorEastAsia" w:hAnsiTheme="minorHAnsi" w:cstheme="minorBidi"/>
          <w:b w:val="0"/>
          <w:bCs w:val="0"/>
          <w:noProof/>
          <w:sz w:val="22"/>
          <w:szCs w:val="22"/>
          <w:lang w:val="es-AR" w:eastAsia="es-AR"/>
        </w:rPr>
      </w:pPr>
      <w:hyperlink w:anchor="_Toc146641069" w:history="1">
        <w:r w:rsidRPr="00DA6281">
          <w:rPr>
            <w:rStyle w:val="Hipervnculo"/>
            <w:noProof/>
          </w:rPr>
          <w:t>Anexos</w:t>
        </w:r>
        <w:r>
          <w:rPr>
            <w:noProof/>
            <w:webHidden/>
          </w:rPr>
          <w:tab/>
        </w:r>
        <w:r>
          <w:rPr>
            <w:noProof/>
            <w:webHidden/>
          </w:rPr>
          <w:fldChar w:fldCharType="begin"/>
        </w:r>
        <w:r>
          <w:rPr>
            <w:noProof/>
            <w:webHidden/>
          </w:rPr>
          <w:instrText xml:space="preserve"> PAGEREF _Toc146641069 \h </w:instrText>
        </w:r>
        <w:r>
          <w:rPr>
            <w:noProof/>
            <w:webHidden/>
          </w:rPr>
        </w:r>
        <w:r>
          <w:rPr>
            <w:noProof/>
            <w:webHidden/>
          </w:rPr>
          <w:fldChar w:fldCharType="separate"/>
        </w:r>
        <w:r>
          <w:rPr>
            <w:noProof/>
            <w:webHidden/>
          </w:rPr>
          <w:t>21</w:t>
        </w:r>
        <w:r>
          <w:rPr>
            <w:noProof/>
            <w:webHidden/>
          </w:rPr>
          <w:fldChar w:fldCharType="end"/>
        </w:r>
      </w:hyperlink>
    </w:p>
    <w:p w:rsidR="00CE6769" w:rsidRDefault="00CE6769">
      <w:pPr>
        <w:pStyle w:val="TDC2"/>
        <w:rPr>
          <w:rFonts w:asciiTheme="minorHAnsi" w:eastAsiaTheme="minorEastAsia" w:hAnsiTheme="minorHAnsi" w:cstheme="minorBidi"/>
          <w:i w:val="0"/>
          <w:iCs w:val="0"/>
          <w:noProof/>
          <w:sz w:val="22"/>
          <w:szCs w:val="22"/>
          <w:lang w:val="es-AR" w:eastAsia="es-AR"/>
        </w:rPr>
      </w:pPr>
      <w:hyperlink w:anchor="_Toc146641070" w:history="1">
        <w:r w:rsidRPr="00DA6281">
          <w:rPr>
            <w:rStyle w:val="Hipervnculo"/>
            <w:noProof/>
          </w:rPr>
          <w:t>Formulario de Pedidos y Detección de Cambios</w:t>
        </w:r>
        <w:r>
          <w:rPr>
            <w:noProof/>
            <w:webHidden/>
          </w:rPr>
          <w:tab/>
        </w:r>
        <w:r>
          <w:rPr>
            <w:noProof/>
            <w:webHidden/>
          </w:rPr>
          <w:fldChar w:fldCharType="begin"/>
        </w:r>
        <w:r>
          <w:rPr>
            <w:noProof/>
            <w:webHidden/>
          </w:rPr>
          <w:instrText xml:space="preserve"> PAGEREF _Toc146641070 \h </w:instrText>
        </w:r>
        <w:r>
          <w:rPr>
            <w:noProof/>
            <w:webHidden/>
          </w:rPr>
        </w:r>
        <w:r>
          <w:rPr>
            <w:noProof/>
            <w:webHidden/>
          </w:rPr>
          <w:fldChar w:fldCharType="separate"/>
        </w:r>
        <w:r>
          <w:rPr>
            <w:noProof/>
            <w:webHidden/>
          </w:rPr>
          <w:t>21</w:t>
        </w:r>
        <w:r>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146641019"/>
      <w:r>
        <w:t>Propósito</w:t>
      </w:r>
      <w:bookmarkEnd w:id="0"/>
      <w:bookmarkEnd w:id="1"/>
    </w:p>
    <w:p w:rsidR="00D81E33" w:rsidRPr="00475B3E" w:rsidRDefault="00D81E33" w:rsidP="00B973CC">
      <w:pPr>
        <w:pStyle w:val="PSI-Comentario"/>
        <w:rPr>
          <w:color w:val="auto"/>
        </w:rPr>
      </w:pPr>
      <w:r w:rsidRPr="00475B3E">
        <w:rPr>
          <w:color w:val="auto"/>
        </w:rPr>
        <w:t>El propósito de este plan de calidad es establecer los criterios y las actividades necesarias para asegurar que el software desarrollado cumpla con los estándares de calidad requeridos. Este plan cubre todos los ítems de software desarrollado y se aplicara durante todo el ciclo de vida del software.</w:t>
      </w:r>
    </w:p>
    <w:p w:rsidR="00004AF4" w:rsidRPr="00475B3E" w:rsidRDefault="00004AF4" w:rsidP="00B973CC">
      <w:pPr>
        <w:pStyle w:val="PSI-Comentario"/>
        <w:rPr>
          <w:color w:val="auto"/>
        </w:rPr>
      </w:pPr>
      <w:r w:rsidRPr="00475B3E">
        <w:rPr>
          <w:color w:val="auto"/>
        </w:rPr>
        <w:t>Prácticas de Aseguramiento de la Calidad</w:t>
      </w:r>
    </w:p>
    <w:p w:rsidR="00004AF4" w:rsidRPr="00475B3E" w:rsidRDefault="00004AF4" w:rsidP="00B973CC">
      <w:pPr>
        <w:pStyle w:val="PSI-Comentario"/>
        <w:numPr>
          <w:ilvl w:val="0"/>
          <w:numId w:val="4"/>
        </w:numPr>
        <w:rPr>
          <w:color w:val="auto"/>
        </w:rPr>
      </w:pPr>
      <w:r w:rsidRPr="00475B3E">
        <w:rPr>
          <w:color w:val="auto"/>
        </w:rPr>
        <w:t xml:space="preserve">Herramientas de desarrollo: Utilizaremos las herramientas de desarrollo más adecuadas para nuestro proyecto, incluyendo </w:t>
      </w:r>
      <w:proofErr w:type="spellStart"/>
      <w:r w:rsidRPr="00475B3E">
        <w:rPr>
          <w:color w:val="auto"/>
        </w:rPr>
        <w:t>IDEs</w:t>
      </w:r>
      <w:proofErr w:type="spellEnd"/>
      <w:r w:rsidRPr="00475B3E">
        <w:rPr>
          <w:color w:val="auto"/>
        </w:rPr>
        <w:t>, lenguajes de programación, y sistemas de control de versiones.</w:t>
      </w:r>
    </w:p>
    <w:p w:rsidR="00004AF4" w:rsidRPr="00475B3E" w:rsidRDefault="00004AF4" w:rsidP="00B973CC">
      <w:pPr>
        <w:pStyle w:val="PSI-Comentario"/>
        <w:numPr>
          <w:ilvl w:val="0"/>
          <w:numId w:val="4"/>
        </w:numPr>
        <w:rPr>
          <w:color w:val="auto"/>
        </w:rPr>
      </w:pPr>
      <w:r w:rsidRPr="00475B3E">
        <w:rPr>
          <w:color w:val="auto"/>
        </w:rPr>
        <w:t>Evaluación del plan de proyecto: Utilizaremos software especializado para evaluar la viabilidad y el progreso de nuestro plan de proyecto.</w:t>
      </w:r>
    </w:p>
    <w:p w:rsidR="00004AF4" w:rsidRPr="00475B3E" w:rsidRDefault="00004AF4" w:rsidP="00B973CC">
      <w:pPr>
        <w:pStyle w:val="PSI-Comentario"/>
        <w:numPr>
          <w:ilvl w:val="0"/>
          <w:numId w:val="4"/>
        </w:numPr>
        <w:rPr>
          <w:color w:val="auto"/>
        </w:rPr>
      </w:pPr>
      <w:r w:rsidRPr="00475B3E">
        <w:rPr>
          <w:color w:val="auto"/>
        </w:rPr>
        <w:t>Evaluación de requerimientos: Revisaremos los requerimientos iniciales para asegurar que reflejan fielmente las necesidades del cliente.</w:t>
      </w:r>
    </w:p>
    <w:p w:rsidR="00004AF4" w:rsidRPr="00475B3E" w:rsidRDefault="00004AF4" w:rsidP="00B973CC">
      <w:pPr>
        <w:pStyle w:val="PSI-Comentario"/>
        <w:numPr>
          <w:ilvl w:val="0"/>
          <w:numId w:val="4"/>
        </w:numPr>
        <w:rPr>
          <w:color w:val="auto"/>
        </w:rPr>
      </w:pPr>
      <w:r w:rsidRPr="00475B3E">
        <w:rPr>
          <w:color w:val="auto"/>
        </w:rPr>
        <w:t>Evaluación del diseño: Verificaremos que el diseño cumple con los requerimientos y sigue la metodología establecida.</w:t>
      </w:r>
    </w:p>
    <w:p w:rsidR="00004AF4" w:rsidRPr="00475B3E" w:rsidRDefault="00004AF4" w:rsidP="00B973CC">
      <w:pPr>
        <w:pStyle w:val="PSI-Comentario"/>
        <w:numPr>
          <w:ilvl w:val="0"/>
          <w:numId w:val="4"/>
        </w:numPr>
        <w:rPr>
          <w:color w:val="auto"/>
        </w:rPr>
      </w:pPr>
      <w:r w:rsidRPr="00475B3E">
        <w:rPr>
          <w:color w:val="auto"/>
        </w:rPr>
        <w:t xml:space="preserve">Evaluación de la codificación: Nos aseguraremos que se cumpla con los estándares de codificación y evaluaremos </w:t>
      </w:r>
      <w:r w:rsidR="006A0F11" w:rsidRPr="00475B3E">
        <w:rPr>
          <w:color w:val="auto"/>
        </w:rPr>
        <w:t>el correcto desarrollo técnico</w:t>
      </w:r>
      <w:r w:rsidRPr="00475B3E">
        <w:rPr>
          <w:color w:val="auto"/>
        </w:rPr>
        <w:t xml:space="preserve"> del producto.</w:t>
      </w:r>
    </w:p>
    <w:p w:rsidR="00004AF4" w:rsidRPr="00475B3E" w:rsidRDefault="00004AF4" w:rsidP="00B973CC">
      <w:pPr>
        <w:pStyle w:val="PSI-Comentario"/>
        <w:numPr>
          <w:ilvl w:val="0"/>
          <w:numId w:val="4"/>
        </w:numPr>
        <w:rPr>
          <w:color w:val="auto"/>
        </w:rPr>
      </w:pPr>
      <w:r w:rsidRPr="00475B3E">
        <w:rPr>
          <w:color w:val="auto"/>
        </w:rPr>
        <w:t xml:space="preserve">Evaluación de los procesos de integración y pruebas: Nos aseguraremos que se esté cumpliendo con el Plan de </w:t>
      </w:r>
      <w:r w:rsidR="006A0F11" w:rsidRPr="00475B3E">
        <w:rPr>
          <w:color w:val="auto"/>
        </w:rPr>
        <w:t>Pruebas</w:t>
      </w:r>
      <w:r w:rsidRPr="00475B3E">
        <w:rPr>
          <w:color w:val="auto"/>
        </w:rPr>
        <w:t>.</w:t>
      </w:r>
    </w:p>
    <w:p w:rsidR="00004AF4" w:rsidRPr="00475B3E" w:rsidRDefault="00004AF4" w:rsidP="00B973CC">
      <w:pPr>
        <w:pStyle w:val="PSI-Comentario"/>
        <w:numPr>
          <w:ilvl w:val="0"/>
          <w:numId w:val="4"/>
        </w:numPr>
        <w:rPr>
          <w:color w:val="auto"/>
        </w:rPr>
      </w:pPr>
      <w:r w:rsidRPr="00475B3E">
        <w:rPr>
          <w:color w:val="auto"/>
        </w:rPr>
        <w:t>Recolección de métricas: Recogeremos métricas relevantes para evaluar la calidad del software y el progreso del proyecto.</w:t>
      </w:r>
    </w:p>
    <w:p w:rsidR="003D11E6" w:rsidRDefault="003D11E6" w:rsidP="00B973CC">
      <w:pPr>
        <w:pStyle w:val="PSI-Comentario"/>
      </w:pPr>
    </w:p>
    <w:p w:rsidR="00E625E3" w:rsidRDefault="00D805D1" w:rsidP="00E625E3">
      <w:pPr>
        <w:pStyle w:val="PSI-Ttulo2"/>
      </w:pPr>
      <w:bookmarkStart w:id="2" w:name="_Toc21938334"/>
      <w:bookmarkStart w:id="3" w:name="_Toc146641020"/>
      <w:r w:rsidRPr="00D7540D">
        <w:t>Referencias</w:t>
      </w:r>
      <w:bookmarkEnd w:id="2"/>
      <w:bookmarkEnd w:id="3"/>
    </w:p>
    <w:p w:rsidR="00D7540D" w:rsidRPr="00C542FC" w:rsidRDefault="00D805D1" w:rsidP="00B973CC">
      <w:pPr>
        <w:pStyle w:val="PSI-Comentario"/>
        <w:rPr>
          <w:color w:val="auto"/>
        </w:rPr>
      </w:pPr>
      <w:r w:rsidRPr="00C542FC">
        <w:rPr>
          <w:color w:val="auto"/>
        </w:rPr>
        <w:t xml:space="preserve">ANSI/IEEE </w:t>
      </w:r>
      <w:proofErr w:type="spellStart"/>
      <w:r w:rsidRPr="00C542FC">
        <w:rPr>
          <w:color w:val="auto"/>
        </w:rPr>
        <w:t>Std</w:t>
      </w:r>
      <w:proofErr w:type="spellEnd"/>
      <w:r w:rsidRPr="00C542FC">
        <w:rPr>
          <w:color w:val="auto"/>
        </w:rPr>
        <w:t xml:space="preserve"> 730.1-1989, IEEE Standard for Software </w:t>
      </w:r>
      <w:proofErr w:type="spellStart"/>
      <w:r w:rsidRPr="00C542FC">
        <w:rPr>
          <w:color w:val="auto"/>
        </w:rPr>
        <w:t>Quality</w:t>
      </w:r>
      <w:proofErr w:type="spellEnd"/>
      <w:r w:rsidRPr="00C542FC">
        <w:rPr>
          <w:color w:val="auto"/>
        </w:rPr>
        <w:t xml:space="preserve"> </w:t>
      </w:r>
      <w:proofErr w:type="spellStart"/>
      <w:r w:rsidRPr="00C542FC">
        <w:rPr>
          <w:color w:val="auto"/>
        </w:rPr>
        <w:t>Assurance</w:t>
      </w:r>
      <w:proofErr w:type="spellEnd"/>
      <w:r w:rsidRPr="00C542FC">
        <w:rPr>
          <w:color w:val="auto"/>
        </w:rPr>
        <w:t xml:space="preserve"> </w:t>
      </w:r>
    </w:p>
    <w:p w:rsidR="007A6ECE" w:rsidRPr="00C542FC" w:rsidRDefault="00D7540D" w:rsidP="007C16D7">
      <w:pPr>
        <w:pStyle w:val="PSI-DescripcindelDocumentos"/>
        <w:rPr>
          <w:color w:val="auto"/>
        </w:rPr>
      </w:pPr>
      <w:r w:rsidRPr="00C542FC">
        <w:rPr>
          <w:color w:val="auto"/>
        </w:rPr>
        <w:t xml:space="preserve">Documento </w:t>
      </w:r>
      <w:r w:rsidR="007A6ECE" w:rsidRPr="00C542FC">
        <w:rPr>
          <w:color w:val="auto"/>
        </w:rPr>
        <w:t xml:space="preserve">Plantilla </w:t>
      </w:r>
      <w:r w:rsidRPr="00C542FC">
        <w:rPr>
          <w:color w:val="auto"/>
        </w:rPr>
        <w:t>gestión</w:t>
      </w:r>
      <w:r w:rsidR="007A6ECE" w:rsidRPr="00C542FC">
        <w:rPr>
          <w:color w:val="auto"/>
        </w:rPr>
        <w:t xml:space="preserve"> de riesgos </w:t>
      </w:r>
    </w:p>
    <w:p w:rsidR="00D7540D" w:rsidRPr="00C542FC" w:rsidRDefault="00D7540D" w:rsidP="007C16D7">
      <w:pPr>
        <w:pStyle w:val="PSI-DescripcindelDocumentos"/>
        <w:rPr>
          <w:color w:val="auto"/>
        </w:rPr>
      </w:pPr>
      <w:r w:rsidRPr="00C542FC">
        <w:rPr>
          <w:color w:val="auto"/>
        </w:rPr>
        <w:t>Documento plan de gestión de riesgos</w:t>
      </w:r>
    </w:p>
    <w:p w:rsidR="007A6ECE" w:rsidRPr="00C542FC" w:rsidRDefault="00D7540D" w:rsidP="007C16D7">
      <w:pPr>
        <w:pStyle w:val="PSI-DescripcindelDocumentos"/>
        <w:rPr>
          <w:color w:val="auto"/>
        </w:rPr>
      </w:pPr>
      <w:r w:rsidRPr="00C542FC">
        <w:rPr>
          <w:color w:val="auto"/>
        </w:rPr>
        <w:t>Documento p</w:t>
      </w:r>
      <w:r w:rsidR="00C51B80" w:rsidRPr="00C542FC">
        <w:rPr>
          <w:color w:val="auto"/>
        </w:rPr>
        <w:t>lantilla</w:t>
      </w:r>
      <w:r w:rsidR="007A6ECE" w:rsidRPr="00C542FC">
        <w:rPr>
          <w:color w:val="auto"/>
        </w:rPr>
        <w:t xml:space="preserve"> de </w:t>
      </w:r>
      <w:r w:rsidRPr="00C542FC">
        <w:rPr>
          <w:color w:val="auto"/>
        </w:rPr>
        <w:t>r</w:t>
      </w:r>
      <w:r w:rsidR="007A6ECE" w:rsidRPr="00C542FC">
        <w:rPr>
          <w:color w:val="auto"/>
        </w:rPr>
        <w:t>evisión de SQA</w:t>
      </w:r>
    </w:p>
    <w:p w:rsidR="007A6ECE" w:rsidRPr="00C542FC" w:rsidRDefault="00D7540D" w:rsidP="007C16D7">
      <w:pPr>
        <w:pStyle w:val="PSI-DescripcindelDocumentos"/>
        <w:rPr>
          <w:color w:val="auto"/>
        </w:rPr>
      </w:pPr>
      <w:r w:rsidRPr="00C542FC">
        <w:rPr>
          <w:color w:val="auto"/>
        </w:rPr>
        <w:t xml:space="preserve">Documento </w:t>
      </w:r>
      <w:r w:rsidR="007A6ECE" w:rsidRPr="00C542FC">
        <w:rPr>
          <w:color w:val="auto"/>
        </w:rPr>
        <w:t>Informe Final de SQA</w:t>
      </w:r>
    </w:p>
    <w:p w:rsidR="007A6ECE" w:rsidRPr="00C542FC" w:rsidRDefault="00D7540D" w:rsidP="007C16D7">
      <w:pPr>
        <w:pStyle w:val="PSI-DescripcindelDocumentos"/>
        <w:rPr>
          <w:color w:val="auto"/>
        </w:rPr>
      </w:pPr>
      <w:r w:rsidRPr="00C542FC">
        <w:rPr>
          <w:color w:val="auto"/>
        </w:rPr>
        <w:t>Documento plantilla</w:t>
      </w:r>
      <w:r w:rsidR="007A6ECE" w:rsidRPr="00C542FC">
        <w:rPr>
          <w:color w:val="auto"/>
        </w:rPr>
        <w:t xml:space="preserve"> de Revisión técnica formal</w:t>
      </w:r>
    </w:p>
    <w:p w:rsidR="00C92E36" w:rsidRPr="00C542FC" w:rsidRDefault="00C92E36" w:rsidP="007C16D7">
      <w:pPr>
        <w:pStyle w:val="PSI-DescripcindelDocumentos"/>
        <w:rPr>
          <w:color w:val="auto"/>
          <w:lang w:val="en-US"/>
        </w:rPr>
      </w:pPr>
      <w:proofErr w:type="spellStart"/>
      <w:r w:rsidRPr="00C542FC">
        <w:rPr>
          <w:color w:val="auto"/>
          <w:lang w:val="en-US"/>
        </w:rPr>
        <w:lastRenderedPageBreak/>
        <w:t>SQuaRE</w:t>
      </w:r>
      <w:proofErr w:type="spellEnd"/>
      <w:r w:rsidRPr="00C542FC">
        <w:rPr>
          <w:color w:val="auto"/>
          <w:lang w:val="en-US"/>
        </w:rPr>
        <w:t>, ISO 25000:2005,</w:t>
      </w:r>
    </w:p>
    <w:p w:rsidR="00351D45" w:rsidRPr="00C542FC" w:rsidRDefault="00C92E36" w:rsidP="00B973CC">
      <w:pPr>
        <w:pStyle w:val="PSI-Comentario"/>
        <w:rPr>
          <w:color w:val="auto"/>
        </w:rPr>
      </w:pPr>
      <w:proofErr w:type="spellStart"/>
      <w:r w:rsidRPr="00C542FC">
        <w:rPr>
          <w:color w:val="auto"/>
        </w:rPr>
        <w:t>Quality</w:t>
      </w:r>
      <w:proofErr w:type="spellEnd"/>
      <w:r w:rsidRPr="00C542FC">
        <w:rPr>
          <w:color w:val="auto"/>
        </w:rPr>
        <w:t xml:space="preserve"> </w:t>
      </w:r>
      <w:proofErr w:type="spellStart"/>
      <w:r w:rsidRPr="00C542FC">
        <w:rPr>
          <w:color w:val="auto"/>
        </w:rPr>
        <w:t>management</w:t>
      </w:r>
      <w:proofErr w:type="spellEnd"/>
      <w:r w:rsidRPr="00C542FC">
        <w:rPr>
          <w:color w:val="auto"/>
        </w:rPr>
        <w:t xml:space="preserve"> </w:t>
      </w:r>
      <w:proofErr w:type="spellStart"/>
      <w:r w:rsidRPr="00C542FC">
        <w:rPr>
          <w:color w:val="auto"/>
        </w:rPr>
        <w:t>systems</w:t>
      </w:r>
      <w:proofErr w:type="spellEnd"/>
      <w:r w:rsidRPr="00C542FC">
        <w:rPr>
          <w:color w:val="auto"/>
        </w:rPr>
        <w:t xml:space="preserve"> – </w:t>
      </w:r>
      <w:proofErr w:type="spellStart"/>
      <w:r w:rsidRPr="00C542FC">
        <w:rPr>
          <w:color w:val="auto"/>
        </w:rPr>
        <w:t>Requirements</w:t>
      </w:r>
      <w:proofErr w:type="spellEnd"/>
      <w:r w:rsidRPr="00C542FC">
        <w:rPr>
          <w:color w:val="auto"/>
        </w:rPr>
        <w:t xml:space="preserve">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146641021"/>
      <w:r w:rsidRPr="005F71FE">
        <w:t>Gestión</w:t>
      </w:r>
      <w:bookmarkEnd w:id="4"/>
      <w:bookmarkEnd w:id="5"/>
    </w:p>
    <w:p w:rsidR="00D805D1" w:rsidRPr="00B973CC" w:rsidRDefault="006A0F11" w:rsidP="00B973CC">
      <w:pPr>
        <w:pStyle w:val="PSI-Comentario"/>
        <w:rPr>
          <w:color w:val="auto"/>
        </w:rPr>
      </w:pPr>
      <w:r w:rsidRPr="00B973CC">
        <w:rPr>
          <w:color w:val="auto"/>
        </w:rPr>
        <w:t>La gestión del Plan de Calidad de Software estará a cargo de la Gerente de Calidad, Yohana, Bahamonde, quien será responsable de supervisar todas las actividades relacionadas con la calidad del software.</w:t>
      </w:r>
    </w:p>
    <w:p w:rsidR="007D0783" w:rsidRDefault="007D0783" w:rsidP="00D805D1">
      <w:pPr>
        <w:pStyle w:val="PSI-Ttulo2"/>
      </w:pPr>
      <w:bookmarkStart w:id="6" w:name="_Toc21938336"/>
    </w:p>
    <w:p w:rsidR="00D805D1" w:rsidRDefault="00D805D1" w:rsidP="00D805D1">
      <w:pPr>
        <w:pStyle w:val="PSI-Ttulo2"/>
      </w:pPr>
      <w:bookmarkStart w:id="7" w:name="_Toc146641022"/>
      <w:r>
        <w:t>Organización</w:t>
      </w:r>
      <w:bookmarkEnd w:id="6"/>
      <w:bookmarkEnd w:id="7"/>
    </w:p>
    <w:p w:rsidR="006A0F11" w:rsidRPr="00B973CC" w:rsidRDefault="006A0F11" w:rsidP="00B973CC">
      <w:pPr>
        <w:pStyle w:val="PSI-Comentario"/>
        <w:rPr>
          <w:i/>
          <w:color w:val="auto"/>
        </w:rPr>
      </w:pPr>
      <w:r w:rsidRPr="004B0FC9">
        <w:rPr>
          <w:color w:val="auto"/>
        </w:rPr>
        <w:t xml:space="preserve">La organización constará de </w:t>
      </w:r>
      <w:r w:rsidR="00361183" w:rsidRPr="004B0FC9">
        <w:rPr>
          <w:color w:val="auto"/>
        </w:rPr>
        <w:t>tres integrantes</w:t>
      </w:r>
      <w:r w:rsidRPr="004B0FC9">
        <w:rPr>
          <w:color w:val="auto"/>
        </w:rPr>
        <w:t xml:space="preserve">, cada uno con su propia responsabilidad en el control de la calidad del software. Estos </w:t>
      </w:r>
      <w:r w:rsidR="00361183" w:rsidRPr="004B0FC9">
        <w:rPr>
          <w:color w:val="auto"/>
        </w:rPr>
        <w:t>integrantes</w:t>
      </w:r>
      <w:r w:rsidRPr="004B0FC9">
        <w:rPr>
          <w:color w:val="auto"/>
        </w:rPr>
        <w:t xml:space="preserve"> incluirán al </w:t>
      </w:r>
      <w:r w:rsidR="00361183" w:rsidRPr="004B0FC9">
        <w:rPr>
          <w:color w:val="auto"/>
        </w:rPr>
        <w:t>encargado</w:t>
      </w:r>
      <w:r w:rsidRPr="004B0FC9">
        <w:rPr>
          <w:color w:val="auto"/>
        </w:rPr>
        <w:t xml:space="preserve"> de </w:t>
      </w:r>
      <w:r w:rsidR="00361183" w:rsidRPr="004B0FC9">
        <w:rPr>
          <w:color w:val="auto"/>
        </w:rPr>
        <w:t>d</w:t>
      </w:r>
      <w:r w:rsidRPr="004B0FC9">
        <w:rPr>
          <w:color w:val="auto"/>
        </w:rPr>
        <w:t>esarrollo, a</w:t>
      </w:r>
      <w:r w:rsidR="00361183" w:rsidRPr="004B0FC9">
        <w:rPr>
          <w:color w:val="auto"/>
        </w:rPr>
        <w:t xml:space="preserve"> la responsable</w:t>
      </w:r>
      <w:r w:rsidRPr="004B0FC9">
        <w:rPr>
          <w:color w:val="auto"/>
        </w:rPr>
        <w:t xml:space="preserve"> de </w:t>
      </w:r>
      <w:r w:rsidR="00361183" w:rsidRPr="004B0FC9">
        <w:rPr>
          <w:color w:val="auto"/>
        </w:rPr>
        <w:t>p</w:t>
      </w:r>
      <w:r w:rsidRPr="004B0FC9">
        <w:rPr>
          <w:color w:val="auto"/>
        </w:rPr>
        <w:t xml:space="preserve">ruebas y </w:t>
      </w:r>
      <w:r w:rsidR="00361183" w:rsidRPr="004B0FC9">
        <w:rPr>
          <w:color w:val="auto"/>
        </w:rPr>
        <w:t>a la encargada</w:t>
      </w:r>
      <w:r w:rsidRPr="004B0FC9">
        <w:rPr>
          <w:color w:val="auto"/>
        </w:rPr>
        <w:t xml:space="preserve"> de </w:t>
      </w:r>
      <w:r w:rsidR="00361183" w:rsidRPr="004B0FC9">
        <w:rPr>
          <w:color w:val="auto"/>
        </w:rPr>
        <w:t>c</w:t>
      </w:r>
      <w:r w:rsidRPr="004B0FC9">
        <w:rPr>
          <w:color w:val="auto"/>
        </w:rPr>
        <w:t xml:space="preserve">ontrol de </w:t>
      </w:r>
      <w:r w:rsidR="00361183" w:rsidRPr="004B0FC9">
        <w:rPr>
          <w:color w:val="auto"/>
        </w:rPr>
        <w:t>c</w:t>
      </w:r>
      <w:r w:rsidRPr="004B0FC9">
        <w:rPr>
          <w:color w:val="auto"/>
        </w:rPr>
        <w:t xml:space="preserve">alidad. Cada </w:t>
      </w:r>
      <w:r w:rsidR="00361183" w:rsidRPr="004B0FC9">
        <w:rPr>
          <w:color w:val="auto"/>
        </w:rPr>
        <w:t>uno</w:t>
      </w:r>
      <w:r w:rsidRPr="004B0FC9">
        <w:rPr>
          <w:color w:val="auto"/>
        </w:rPr>
        <w:t xml:space="preserve"> trabajará de manera independiente, pero se coordinará estrechamente con los demás para garantizar la calidad del software</w:t>
      </w:r>
      <w:r w:rsidR="00361183" w:rsidRPr="004B0FC9">
        <w:rPr>
          <w:color w:val="auto"/>
        </w:rPr>
        <w:t>. Además, todos los integrantes participaran en el desarrollo las pruebas y el control de calidad, pero no de los programas que estos desarrollen, si no que será rotativo, es decir, un integrante desarrolla un código, otro integrante lo prueba y el tercero evalúa la calidad de este</w:t>
      </w:r>
      <w:r w:rsidR="00361183" w:rsidRPr="00B973CC">
        <w:rPr>
          <w:i/>
          <w:color w:val="auto"/>
        </w:rPr>
        <w:t>.</w:t>
      </w:r>
    </w:p>
    <w:p w:rsidR="00361183" w:rsidRDefault="00361183" w:rsidP="00D805D1">
      <w:pPr>
        <w:pStyle w:val="PSI-Ttulo2"/>
      </w:pPr>
      <w:bookmarkStart w:id="8" w:name="_Toc21938337"/>
    </w:p>
    <w:p w:rsidR="00D805D1" w:rsidRDefault="00D805D1" w:rsidP="00D805D1">
      <w:pPr>
        <w:pStyle w:val="PSI-Ttulo2"/>
      </w:pPr>
      <w:bookmarkStart w:id="9" w:name="_Toc146641023"/>
      <w:r>
        <w:t>Actividades</w:t>
      </w:r>
      <w:bookmarkEnd w:id="8"/>
      <w:bookmarkEnd w:id="9"/>
    </w:p>
    <w:p w:rsidR="00D805D1" w:rsidRDefault="00D805D1" w:rsidP="00470764">
      <w:pPr>
        <w:pStyle w:val="PSI-Ttulo3"/>
      </w:pPr>
      <w:bookmarkStart w:id="10" w:name="_Toc21938338"/>
      <w:bookmarkStart w:id="11" w:name="_Toc146641024"/>
      <w:r>
        <w:t>Ciclo de vida del software cubierto por el Plan</w:t>
      </w:r>
      <w:bookmarkEnd w:id="10"/>
      <w:bookmarkEnd w:id="11"/>
    </w:p>
    <w:p w:rsidR="008D460E" w:rsidRPr="00B973CC" w:rsidRDefault="008D460E" w:rsidP="00B973CC">
      <w:pPr>
        <w:pStyle w:val="PSI-Comentario"/>
        <w:rPr>
          <w:color w:val="auto"/>
        </w:rPr>
      </w:pPr>
      <w:r w:rsidRPr="00B973CC">
        <w:rPr>
          <w:color w:val="auto"/>
        </w:rPr>
        <w:t xml:space="preserve">Las actividades más importantes del ciclo de vida del software que cubre el </w:t>
      </w:r>
      <w:r w:rsidR="00507CBE" w:rsidRPr="00B973CC">
        <w:rPr>
          <w:color w:val="auto"/>
        </w:rPr>
        <w:t>p</w:t>
      </w:r>
      <w:r w:rsidRPr="00B973CC">
        <w:rPr>
          <w:color w:val="auto"/>
        </w:rPr>
        <w:t>lan incluyen el diseño, la implementación, las pruebas y el mantenimiento</w:t>
      </w:r>
      <w:r w:rsidR="00507CBE" w:rsidRPr="00B973CC">
        <w:rPr>
          <w:color w:val="auto"/>
        </w:rPr>
        <w:t>.</w:t>
      </w:r>
    </w:p>
    <w:p w:rsidR="00D805D1" w:rsidRDefault="00D805D1" w:rsidP="00470764">
      <w:pPr>
        <w:pStyle w:val="PSI-Ttulo3"/>
      </w:pPr>
      <w:bookmarkStart w:id="12" w:name="_Toc21938339"/>
      <w:bookmarkStart w:id="13" w:name="_Toc146641025"/>
      <w:r>
        <w:t>Actividades de calidad a realizarse</w:t>
      </w:r>
      <w:bookmarkEnd w:id="12"/>
      <w:bookmarkEnd w:id="13"/>
    </w:p>
    <w:p w:rsidR="00507CBE" w:rsidRPr="00B973CC" w:rsidRDefault="00507CBE" w:rsidP="00B973CC">
      <w:pPr>
        <w:pStyle w:val="PSI-Comentario"/>
        <w:rPr>
          <w:color w:val="auto"/>
        </w:rPr>
      </w:pPr>
      <w:r w:rsidRPr="00B973CC">
        <w:rPr>
          <w:color w:val="auto"/>
        </w:rPr>
        <w:t>Las actividades de calidad a realizarse incluyen:</w:t>
      </w:r>
    </w:p>
    <w:p w:rsidR="00507CBE" w:rsidRPr="00B973CC" w:rsidRDefault="00507CBE" w:rsidP="00B973CC">
      <w:pPr>
        <w:pStyle w:val="PSI-Comentario"/>
        <w:numPr>
          <w:ilvl w:val="0"/>
          <w:numId w:val="5"/>
        </w:numPr>
        <w:rPr>
          <w:color w:val="auto"/>
        </w:rPr>
      </w:pPr>
      <w:r w:rsidRPr="00B973CC">
        <w:rPr>
          <w:color w:val="auto"/>
        </w:rPr>
        <w:t>Revisar cada producto para asegurar que cumple con los estándares establecidos.</w:t>
      </w:r>
    </w:p>
    <w:p w:rsidR="00507CBE" w:rsidRPr="00B973CC" w:rsidRDefault="00507CBE" w:rsidP="00B973CC">
      <w:pPr>
        <w:pStyle w:val="PSI-Comentario"/>
        <w:numPr>
          <w:ilvl w:val="0"/>
          <w:numId w:val="5"/>
        </w:numPr>
        <w:rPr>
          <w:color w:val="auto"/>
        </w:rPr>
      </w:pPr>
      <w:r w:rsidRPr="00B973CC">
        <w:rPr>
          <w:color w:val="auto"/>
        </w:rPr>
        <w:t>Revisar el ajuste al proceso para garantizar que se siguen las mejores prácticas.</w:t>
      </w:r>
    </w:p>
    <w:p w:rsidR="00507CBE" w:rsidRPr="00B973CC" w:rsidRDefault="00507CBE" w:rsidP="00B973CC">
      <w:pPr>
        <w:pStyle w:val="PSI-Comentario"/>
        <w:numPr>
          <w:ilvl w:val="0"/>
          <w:numId w:val="5"/>
        </w:numPr>
        <w:rPr>
          <w:color w:val="auto"/>
        </w:rPr>
      </w:pPr>
      <w:r w:rsidRPr="00B973CC">
        <w:rPr>
          <w:color w:val="auto"/>
        </w:rPr>
        <w:t>Realizar Revisión Técnica Formal (RTF) para evaluar la calidad del software.</w:t>
      </w:r>
    </w:p>
    <w:p w:rsidR="00507CBE" w:rsidRPr="00B973CC" w:rsidRDefault="00507CBE" w:rsidP="00B973CC">
      <w:pPr>
        <w:pStyle w:val="PSI-Comentario"/>
        <w:numPr>
          <w:ilvl w:val="0"/>
          <w:numId w:val="5"/>
        </w:numPr>
        <w:rPr>
          <w:color w:val="auto"/>
        </w:rPr>
      </w:pPr>
      <w:r w:rsidRPr="00B973CC">
        <w:rPr>
          <w:color w:val="auto"/>
        </w:rPr>
        <w:t>Asegurar que las desviaciones son documentadas y corregidas.</w:t>
      </w:r>
    </w:p>
    <w:p w:rsidR="00D805D1" w:rsidRDefault="00D805D1" w:rsidP="0021480A">
      <w:pPr>
        <w:pStyle w:val="PSI-Ttulo4"/>
      </w:pPr>
      <w:bookmarkStart w:id="14" w:name="_Toc21938340"/>
      <w:r>
        <w:t>Revisar cada producto</w:t>
      </w:r>
      <w:bookmarkEnd w:id="14"/>
    </w:p>
    <w:p w:rsidR="00D805D1" w:rsidRPr="00710E3D" w:rsidRDefault="00D805D1" w:rsidP="00B973CC">
      <w:pPr>
        <w:pStyle w:val="PSI-Comentario"/>
        <w:rPr>
          <w:color w:val="FF0000"/>
        </w:rPr>
      </w:pPr>
      <w:r w:rsidRPr="00710E3D">
        <w:rPr>
          <w:color w:val="FF0000"/>
        </w:rPr>
        <w:t>En esta actividad se revisan los productos que se definieron como claves para verificar en el Plan de calidad.</w:t>
      </w:r>
    </w:p>
    <w:p w:rsidR="00D805D1" w:rsidRPr="00710E3D" w:rsidRDefault="00D805D1" w:rsidP="00B973CC">
      <w:pPr>
        <w:pStyle w:val="PSI-Comentario"/>
        <w:rPr>
          <w:color w:val="FF0000"/>
        </w:rPr>
      </w:pPr>
      <w:r w:rsidRPr="00710E3D">
        <w:rPr>
          <w:color w:val="FF0000"/>
        </w:rPr>
        <w:lastRenderedPageBreak/>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805D1" w:rsidRPr="00710E3D" w:rsidRDefault="00D805D1" w:rsidP="00B973CC">
      <w:pPr>
        <w:pStyle w:val="PSI-Comentario"/>
        <w:rPr>
          <w:color w:val="FF0000"/>
        </w:rPr>
      </w:pPr>
      <w:r w:rsidRPr="00710E3D">
        <w:rPr>
          <w:color w:val="FF0000"/>
        </w:rPr>
        <w:t>Se debe identificar, documentar y seguir la pista a las desviaciones encontradas y verificar que se hayan realizado las correcciones.</w:t>
      </w:r>
    </w:p>
    <w:p w:rsidR="00CD075F" w:rsidRPr="00710E3D" w:rsidRDefault="00D805D1" w:rsidP="00B973CC">
      <w:pPr>
        <w:pStyle w:val="PSI-Comentario"/>
        <w:rPr>
          <w:color w:val="FF0000"/>
        </w:rPr>
      </w:pPr>
      <w:r w:rsidRPr="00710E3D">
        <w:rPr>
          <w:color w:val="FF0000"/>
        </w:rPr>
        <w:t xml:space="preserve">Como salida se obtiene el Informe de revisión de SQA, este informe debe ser distribuido a los responsables del producto y se debe asegurar de que son </w:t>
      </w:r>
      <w:r w:rsidR="00D5480D" w:rsidRPr="00710E3D">
        <w:rPr>
          <w:color w:val="FF0000"/>
        </w:rPr>
        <w:t>conscientes</w:t>
      </w:r>
      <w:r w:rsidRPr="00710E3D">
        <w:rPr>
          <w:color w:val="FF0000"/>
        </w:rPr>
        <w:t xml:space="preserve"> de desviaciones o discrepancias encontradas.</w:t>
      </w:r>
      <w:bookmarkStart w:id="15" w:name="_Toc21938341"/>
    </w:p>
    <w:p w:rsidR="00D805D1" w:rsidRDefault="00D805D1" w:rsidP="00CD075F">
      <w:pPr>
        <w:pStyle w:val="PSI-Ttulo4"/>
      </w:pPr>
      <w:r>
        <w:t>Revisar el ajuste al proceso</w:t>
      </w:r>
      <w:bookmarkEnd w:id="15"/>
    </w:p>
    <w:p w:rsidR="00D805D1" w:rsidRPr="00710E3D" w:rsidRDefault="00D805D1" w:rsidP="00B973CC">
      <w:pPr>
        <w:pStyle w:val="PSI-Comentario"/>
        <w:rPr>
          <w:color w:val="FF0000"/>
        </w:rPr>
      </w:pPr>
      <w:r w:rsidRPr="00710E3D">
        <w:rPr>
          <w:color w:val="FF0000"/>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710E3D" w:rsidRDefault="00D805D1" w:rsidP="00B973CC">
      <w:pPr>
        <w:pStyle w:val="PSI-Comentario"/>
        <w:rPr>
          <w:color w:val="FF0000"/>
        </w:rPr>
      </w:pPr>
      <w:r w:rsidRPr="00710E3D">
        <w:rPr>
          <w:color w:val="FF0000"/>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710E3D" w:rsidRDefault="00D805D1" w:rsidP="00B973CC">
      <w:pPr>
        <w:pStyle w:val="PSI-Comentario"/>
        <w:rPr>
          <w:color w:val="FF0000"/>
        </w:rPr>
      </w:pPr>
      <w:r w:rsidRPr="00710E3D">
        <w:rPr>
          <w:color w:val="FF0000"/>
        </w:rPr>
        <w:t>Esta información se obtiene de los siguientes documentos:</w:t>
      </w:r>
    </w:p>
    <w:p w:rsidR="00456DFF" w:rsidRPr="00710E3D" w:rsidRDefault="00456DFF" w:rsidP="00B973CC">
      <w:pPr>
        <w:pStyle w:val="PSI-Comentario"/>
        <w:rPr>
          <w:color w:val="FF0000"/>
        </w:rPr>
      </w:pPr>
      <w:r w:rsidRPr="00710E3D">
        <w:rPr>
          <w:color w:val="FF0000"/>
        </w:rPr>
        <w:tab/>
        <w:t>Plan del Proyecto</w:t>
      </w:r>
    </w:p>
    <w:p w:rsidR="00456DFF" w:rsidRPr="00710E3D" w:rsidRDefault="007D0783" w:rsidP="00B973CC">
      <w:pPr>
        <w:pStyle w:val="PSI-Comentario"/>
        <w:rPr>
          <w:color w:val="FF0000"/>
        </w:rPr>
      </w:pPr>
      <w:r w:rsidRPr="00710E3D">
        <w:rPr>
          <w:color w:val="FF0000"/>
        </w:rPr>
        <w:tab/>
      </w:r>
      <w:r w:rsidR="00456DFF" w:rsidRPr="00710E3D">
        <w:rPr>
          <w:color w:val="FF0000"/>
        </w:rPr>
        <w:t>Plan de la iteración</w:t>
      </w:r>
    </w:p>
    <w:p w:rsidR="00D805D1" w:rsidRPr="00710E3D" w:rsidRDefault="007D0783" w:rsidP="00B973CC">
      <w:pPr>
        <w:pStyle w:val="PSI-Comentario"/>
        <w:rPr>
          <w:color w:val="FF0000"/>
        </w:rPr>
      </w:pPr>
      <w:r w:rsidRPr="00710E3D">
        <w:rPr>
          <w:color w:val="FF0000"/>
        </w:rPr>
        <w:tab/>
      </w:r>
      <w:r w:rsidR="00456DFF" w:rsidRPr="00710E3D">
        <w:rPr>
          <w:color w:val="FF0000"/>
        </w:rPr>
        <w:t>Plan de Verificación</w:t>
      </w:r>
    </w:p>
    <w:p w:rsidR="00D805D1" w:rsidRPr="00710E3D" w:rsidRDefault="00456DFF" w:rsidP="00B973CC">
      <w:pPr>
        <w:pStyle w:val="PSI-Comentario"/>
        <w:rPr>
          <w:color w:val="FF0000"/>
        </w:rPr>
      </w:pPr>
      <w:r w:rsidRPr="00710E3D">
        <w:rPr>
          <w:color w:val="FF0000"/>
        </w:rPr>
        <w:br/>
      </w:r>
      <w:r w:rsidR="00D805D1" w:rsidRPr="00710E3D">
        <w:rPr>
          <w:color w:val="FF0000"/>
        </w:rPr>
        <w:t xml:space="preserve">Antes de comenzar, se debe verificar en los informes de revisión previos que todas las desviaciones fueron corregidas, si no </w:t>
      </w:r>
      <w:r w:rsidR="00D5480D" w:rsidRPr="00710E3D">
        <w:rPr>
          <w:color w:val="FF0000"/>
        </w:rPr>
        <w:t>fuese así</w:t>
      </w:r>
      <w:r w:rsidR="00D805D1" w:rsidRPr="00710E3D">
        <w:rPr>
          <w:color w:val="FF0000"/>
        </w:rPr>
        <w:t>, las faltantes se incluyen para ser evaluadas.</w:t>
      </w:r>
    </w:p>
    <w:p w:rsidR="00CD075F" w:rsidRPr="00710E3D" w:rsidRDefault="00D805D1" w:rsidP="00B973CC">
      <w:pPr>
        <w:pStyle w:val="PSI-Comentario"/>
        <w:rPr>
          <w:color w:val="FF0000"/>
        </w:rPr>
      </w:pPr>
      <w:r w:rsidRPr="00710E3D">
        <w:rPr>
          <w:color w:val="FF0000"/>
        </w:rPr>
        <w:t xml:space="preserve">Como salida se obtiene el Informe de revisión de ajuste al Proceso, este informe debe ser distribuido a los responsables de las actividades y se debe asegurar de que son </w:t>
      </w:r>
      <w:r w:rsidR="00D5480D" w:rsidRPr="00710E3D">
        <w:rPr>
          <w:color w:val="FF0000"/>
        </w:rPr>
        <w:t>conscientes</w:t>
      </w:r>
      <w:r w:rsidRPr="00710E3D">
        <w:rPr>
          <w:color w:val="FF0000"/>
        </w:rPr>
        <w:t xml:space="preserve"> de desviaciones o discrepancias encontradas.</w:t>
      </w:r>
      <w:bookmarkStart w:id="16" w:name="_Toc21938342"/>
    </w:p>
    <w:p w:rsidR="00CB0D5A" w:rsidRPr="00710E3D" w:rsidRDefault="00CB0D5A" w:rsidP="00B973CC">
      <w:pPr>
        <w:pStyle w:val="PSI-Comentario"/>
        <w:rPr>
          <w:color w:val="FF0000"/>
        </w:rPr>
      </w:pPr>
    </w:p>
    <w:p w:rsidR="00D805D1" w:rsidRDefault="00D805D1" w:rsidP="00CD075F">
      <w:pPr>
        <w:pStyle w:val="PSI-Ttulo4"/>
      </w:pPr>
      <w:r>
        <w:t>Realizar Revisión Técnica Formal (RTF)</w:t>
      </w:r>
      <w:bookmarkEnd w:id="16"/>
    </w:p>
    <w:p w:rsidR="00D805D1" w:rsidRPr="00710E3D" w:rsidRDefault="00D805D1" w:rsidP="00B973CC">
      <w:pPr>
        <w:pStyle w:val="PSI-Comentario"/>
        <w:rPr>
          <w:color w:val="FF0000"/>
        </w:rPr>
      </w:pPr>
      <w:r w:rsidRPr="00710E3D">
        <w:rPr>
          <w:color w:val="FF0000"/>
        </w:rPr>
        <w:t xml:space="preserve">El objetivo de la RTF es descubrir errores en la función, la lógica </w:t>
      </w:r>
      <w:proofErr w:type="spellStart"/>
      <w:r w:rsidRPr="00710E3D">
        <w:rPr>
          <w:color w:val="FF0000"/>
        </w:rPr>
        <w:t>ó</w:t>
      </w:r>
      <w:proofErr w:type="spellEnd"/>
      <w:r w:rsidRPr="00710E3D">
        <w:rPr>
          <w:color w:val="FF0000"/>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710E3D" w:rsidRDefault="00D805D1" w:rsidP="00B973CC">
      <w:pPr>
        <w:pStyle w:val="PSI-Comentario"/>
        <w:rPr>
          <w:color w:val="FF0000"/>
        </w:rPr>
      </w:pPr>
      <w:r w:rsidRPr="00710E3D">
        <w:rPr>
          <w:color w:val="FF0000"/>
        </w:rPr>
        <w:t>En la reunión participan el responsable de SQA e integrantes del equipo de desarrollo.</w:t>
      </w:r>
    </w:p>
    <w:p w:rsidR="00D805D1" w:rsidRPr="00710E3D" w:rsidRDefault="00D805D1" w:rsidP="00B973CC">
      <w:pPr>
        <w:pStyle w:val="PSI-Comentario"/>
        <w:rPr>
          <w:color w:val="FF0000"/>
        </w:rPr>
      </w:pPr>
      <w:r w:rsidRPr="00710E3D">
        <w:rPr>
          <w:color w:val="FF0000"/>
        </w:rPr>
        <w:lastRenderedPageBreak/>
        <w:t>Se debe convocar a la reunión formalmente a los involucrados, informar del material que ellos deben preparar por adelantado, llevar una lista de preguntas y dudas que surgen del estudio del producto a ser revisado.</w:t>
      </w:r>
    </w:p>
    <w:p w:rsidR="00D805D1" w:rsidRPr="00710E3D" w:rsidRDefault="00D805D1" w:rsidP="00B973CC">
      <w:pPr>
        <w:pStyle w:val="PSI-Comentario"/>
        <w:rPr>
          <w:color w:val="FF0000"/>
        </w:rPr>
      </w:pPr>
      <w:r w:rsidRPr="00710E3D">
        <w:rPr>
          <w:color w:val="FF0000"/>
        </w:rPr>
        <w:t>La duración de la reunión no debe ser mayor a dos horas.</w:t>
      </w:r>
    </w:p>
    <w:p w:rsidR="00D805D1" w:rsidRPr="00710E3D" w:rsidRDefault="00D805D1" w:rsidP="00B973CC">
      <w:pPr>
        <w:pStyle w:val="PSI-Comentario"/>
        <w:rPr>
          <w:color w:val="FF0000"/>
        </w:rPr>
      </w:pPr>
      <w:r w:rsidRPr="00710E3D">
        <w:rPr>
          <w:color w:val="FF0000"/>
        </w:rPr>
        <w:t>Como salida se obtiene el Informe de RTF.</w:t>
      </w:r>
    </w:p>
    <w:p w:rsidR="00E71DF1" w:rsidRDefault="00E71DF1" w:rsidP="0037438D">
      <w:pPr>
        <w:pStyle w:val="PSI-Normal"/>
        <w:jc w:val="left"/>
      </w:pPr>
    </w:p>
    <w:p w:rsidR="00D805D1" w:rsidRDefault="00D805D1" w:rsidP="00CD075F">
      <w:pPr>
        <w:pStyle w:val="PSI-Ttulo4"/>
      </w:pPr>
      <w:bookmarkStart w:id="17" w:name="_Toc21938343"/>
      <w:r>
        <w:t>Asegurar que las desviaciones son documentadas</w:t>
      </w:r>
      <w:bookmarkEnd w:id="17"/>
    </w:p>
    <w:p w:rsidR="00CB0D5A" w:rsidRPr="00C542FC" w:rsidRDefault="00A90544" w:rsidP="00B973CC">
      <w:pPr>
        <w:pStyle w:val="PSI-Comentario"/>
        <w:rPr>
          <w:color w:val="auto"/>
        </w:rPr>
      </w:pPr>
      <w:r>
        <w:br/>
      </w:r>
      <w:r w:rsidR="00CB0D5A" w:rsidRPr="00C542FC">
        <w:rPr>
          <w:color w:val="auto"/>
        </w:rPr>
        <w:t>Las desviaciones encontradas en las actividades y en los productos deben ser documentadas y manejadas de acuerdo a un procedimiento establecido.</w:t>
      </w:r>
    </w:p>
    <w:p w:rsidR="00CB0D5A" w:rsidRPr="00CB0D5A" w:rsidRDefault="00CB0D5A" w:rsidP="00B973CC">
      <w:pPr>
        <w:pStyle w:val="PSI-Comentario"/>
      </w:pPr>
      <w:r w:rsidRPr="00C542FC">
        <w:rPr>
          <w:color w:val="auto"/>
        </w:rPr>
        <w:t>Se debe chequear que los responsables de cada plan los modifiquen cada vez que sea necesario, basados en las desviaciones encontradas.</w:t>
      </w:r>
    </w:p>
    <w:p w:rsidR="00D805D1" w:rsidRDefault="00A90544" w:rsidP="00470764">
      <w:pPr>
        <w:pStyle w:val="PSI-Ttulo3"/>
      </w:pPr>
      <w:bookmarkStart w:id="18" w:name="_Toc21938344"/>
      <w:r>
        <w:br/>
      </w:r>
      <w:bookmarkStart w:id="19" w:name="_Toc146641026"/>
      <w:r w:rsidR="00D805D1">
        <w:t>Relaciones entre las actividades de SQA y la planificación</w:t>
      </w:r>
      <w:bookmarkEnd w:id="18"/>
      <w:bookmarkEnd w:id="19"/>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CE6769">
        <w:trPr>
          <w:trHeight w:val="811"/>
        </w:trPr>
        <w:tc>
          <w:tcPr>
            <w:tcW w:w="4962" w:type="dxa"/>
          </w:tcPr>
          <w:p w:rsidR="00CE6769" w:rsidRPr="00B973CC" w:rsidRDefault="00CE6769" w:rsidP="00CE6769">
            <w:pPr>
              <w:pStyle w:val="PSI-Comentario"/>
              <w:rPr>
                <w:color w:val="auto"/>
              </w:rPr>
            </w:pPr>
            <w:r w:rsidRPr="00B973CC">
              <w:rPr>
                <w:color w:val="auto"/>
              </w:rPr>
              <w:t>Revisar cada producto para asegurar que cumple con los estándares establecidos.</w:t>
            </w:r>
          </w:p>
          <w:p w:rsidR="00D805D1" w:rsidRPr="00BB1C25" w:rsidRDefault="00D805D1" w:rsidP="00CE6769">
            <w:pPr>
              <w:pStyle w:val="PSI-ComentarioenTabla"/>
            </w:pPr>
          </w:p>
        </w:tc>
        <w:tc>
          <w:tcPr>
            <w:tcW w:w="2693" w:type="dxa"/>
          </w:tcPr>
          <w:p w:rsidR="00D805D1" w:rsidRPr="00BB1C25" w:rsidRDefault="00D14ECB" w:rsidP="00CE6769">
            <w:pPr>
              <w:pStyle w:val="PSI-ComentarioenTabla"/>
            </w:pPr>
            <w:r w:rsidRPr="00CE6769">
              <w:t>Semana del 2</w:t>
            </w:r>
            <w:r>
              <w:t>6</w:t>
            </w:r>
            <w:r w:rsidRPr="00CE6769">
              <w:t>/09</w:t>
            </w:r>
            <w:r>
              <w:t xml:space="preserve"> al 10/10</w:t>
            </w:r>
          </w:p>
        </w:tc>
      </w:tr>
      <w:tr w:rsidR="00D805D1" w:rsidRPr="00BB1C25" w:rsidTr="00CE6769">
        <w:trPr>
          <w:trHeight w:val="745"/>
        </w:trPr>
        <w:tc>
          <w:tcPr>
            <w:tcW w:w="4962" w:type="dxa"/>
          </w:tcPr>
          <w:p w:rsidR="00CE6769" w:rsidRPr="00B973CC" w:rsidRDefault="00CE6769" w:rsidP="00CE6769">
            <w:pPr>
              <w:pStyle w:val="PSI-Comentario"/>
              <w:rPr>
                <w:color w:val="auto"/>
              </w:rPr>
            </w:pPr>
            <w:r w:rsidRPr="00B973CC">
              <w:rPr>
                <w:color w:val="auto"/>
              </w:rPr>
              <w:t>Revisar el ajuste al proceso para garantizar que se siguen las mejores prácticas.</w:t>
            </w:r>
          </w:p>
          <w:p w:rsidR="00D805D1" w:rsidRPr="00BB1C25" w:rsidRDefault="00D805D1" w:rsidP="00CE6769">
            <w:pPr>
              <w:pStyle w:val="PSI-ComentarioenTabla"/>
            </w:pPr>
          </w:p>
        </w:tc>
        <w:tc>
          <w:tcPr>
            <w:tcW w:w="2693" w:type="dxa"/>
          </w:tcPr>
          <w:p w:rsidR="00D805D1" w:rsidRPr="00BB1C25" w:rsidRDefault="00CE6769" w:rsidP="00CE6769">
            <w:pPr>
              <w:pStyle w:val="PSI-ComentarioenTabla"/>
            </w:pPr>
            <w:r w:rsidRPr="00CE6769">
              <w:t>Semana del 22/09</w:t>
            </w:r>
            <w:r>
              <w:t xml:space="preserve"> al 03/10</w:t>
            </w:r>
          </w:p>
        </w:tc>
      </w:tr>
      <w:tr w:rsidR="00CE6769" w:rsidRPr="00BB1C25" w:rsidTr="00A90544">
        <w:trPr>
          <w:trHeight w:val="308"/>
        </w:trPr>
        <w:tc>
          <w:tcPr>
            <w:tcW w:w="4962" w:type="dxa"/>
          </w:tcPr>
          <w:p w:rsidR="00CE6769" w:rsidRPr="00B973CC" w:rsidRDefault="00CE6769" w:rsidP="00CE6769">
            <w:pPr>
              <w:pStyle w:val="PSI-Comentario"/>
              <w:rPr>
                <w:color w:val="auto"/>
              </w:rPr>
            </w:pPr>
            <w:r w:rsidRPr="00B973CC">
              <w:rPr>
                <w:color w:val="auto"/>
              </w:rPr>
              <w:t>Realizar Revisión Técnica Formal (RTF) para evaluar la calidad del software.</w:t>
            </w:r>
          </w:p>
          <w:p w:rsidR="00CE6769" w:rsidRPr="00B973CC" w:rsidRDefault="00CE6769" w:rsidP="00CE6769">
            <w:pPr>
              <w:pStyle w:val="PSI-Comentario"/>
              <w:ind w:left="360"/>
              <w:rPr>
                <w:color w:val="auto"/>
              </w:rPr>
            </w:pPr>
          </w:p>
        </w:tc>
        <w:tc>
          <w:tcPr>
            <w:tcW w:w="2693" w:type="dxa"/>
          </w:tcPr>
          <w:p w:rsidR="00CE6769" w:rsidRPr="00BB1C25" w:rsidRDefault="0037169E" w:rsidP="00CE6769">
            <w:pPr>
              <w:pStyle w:val="PSI-ComentarioenTabla"/>
            </w:pPr>
            <w:r w:rsidRPr="00CE6769">
              <w:t>Semana del 2</w:t>
            </w:r>
            <w:r>
              <w:t>9</w:t>
            </w:r>
            <w:r w:rsidRPr="00CE6769">
              <w:t>/09</w:t>
            </w:r>
            <w:r>
              <w:t xml:space="preserve"> al 06/10</w:t>
            </w:r>
          </w:p>
        </w:tc>
      </w:tr>
      <w:tr w:rsidR="00CE6769" w:rsidRPr="00BB1C25" w:rsidTr="00A90544">
        <w:trPr>
          <w:trHeight w:val="308"/>
        </w:trPr>
        <w:tc>
          <w:tcPr>
            <w:tcW w:w="4962" w:type="dxa"/>
          </w:tcPr>
          <w:p w:rsidR="00CE6769" w:rsidRPr="00B973CC" w:rsidRDefault="00CE6769" w:rsidP="00CE6769">
            <w:pPr>
              <w:pStyle w:val="PSI-Comentario"/>
              <w:rPr>
                <w:color w:val="auto"/>
              </w:rPr>
            </w:pPr>
            <w:r w:rsidRPr="00B973CC">
              <w:rPr>
                <w:color w:val="auto"/>
              </w:rPr>
              <w:t>Asegurar que las desviaciones son documentadas y corregidas.</w:t>
            </w:r>
          </w:p>
          <w:p w:rsidR="00CE6769" w:rsidRPr="00B973CC" w:rsidRDefault="00CE6769" w:rsidP="00CE6769">
            <w:pPr>
              <w:pStyle w:val="PSI-Comentario"/>
              <w:ind w:left="360"/>
              <w:rPr>
                <w:color w:val="auto"/>
              </w:rPr>
            </w:pPr>
          </w:p>
        </w:tc>
        <w:tc>
          <w:tcPr>
            <w:tcW w:w="2693" w:type="dxa"/>
          </w:tcPr>
          <w:p w:rsidR="00CE6769" w:rsidRPr="00BB1C25" w:rsidRDefault="00D14ECB" w:rsidP="00CE6769">
            <w:pPr>
              <w:pStyle w:val="PSI-ComentarioenTabla"/>
            </w:pPr>
            <w:r w:rsidRPr="00CE6769">
              <w:t>Semana del 22/09</w:t>
            </w:r>
            <w:r>
              <w:t xml:space="preserve"> al 10/10</w:t>
            </w:r>
          </w:p>
        </w:tc>
      </w:tr>
    </w:tbl>
    <w:p w:rsidR="00D805D1" w:rsidRDefault="003B4E86" w:rsidP="00D805D1">
      <w:pPr>
        <w:pStyle w:val="MNormal"/>
      </w:pPr>
      <w:r>
        <w:t xml:space="preserve">      </w:t>
      </w:r>
    </w:p>
    <w:p w:rsidR="00D805D1" w:rsidRDefault="00F153D6" w:rsidP="00F153D6">
      <w:pPr>
        <w:pStyle w:val="PSI-Ttulo2"/>
        <w:ind w:left="0" w:firstLine="0"/>
      </w:pPr>
      <w:bookmarkStart w:id="20" w:name="_Toc21938345"/>
      <w:r>
        <w:br/>
      </w:r>
      <w:bookmarkStart w:id="21" w:name="_Toc146641027"/>
      <w:r w:rsidR="00D805D1">
        <w:t>Responsables</w:t>
      </w:r>
      <w:bookmarkEnd w:id="20"/>
      <w:bookmarkEnd w:id="21"/>
    </w:p>
    <w:p w:rsidR="00790DB1" w:rsidRPr="00B973CC" w:rsidRDefault="00790DB1" w:rsidP="00B973CC">
      <w:pPr>
        <w:pStyle w:val="PSI-Comentario"/>
        <w:rPr>
          <w:color w:val="auto"/>
        </w:rPr>
      </w:pPr>
      <w:r w:rsidRPr="00B973CC">
        <w:rPr>
          <w:color w:val="auto"/>
        </w:rPr>
        <w:t>Para cada actividad identificada en el Plan de Calidad de Software, se asignará un responsable.</w:t>
      </w:r>
    </w:p>
    <w:p w:rsidR="00790DB1" w:rsidRPr="00B973CC" w:rsidRDefault="00790DB1" w:rsidP="00B973CC">
      <w:pPr>
        <w:pStyle w:val="PSI-Comentario"/>
        <w:rPr>
          <w:color w:val="auto"/>
        </w:rPr>
      </w:pPr>
      <w:r w:rsidRPr="00B973CC">
        <w:rPr>
          <w:b/>
          <w:color w:val="auto"/>
        </w:rPr>
        <w:lastRenderedPageBreak/>
        <w:t>Revisiones</w:t>
      </w:r>
      <w:r w:rsidRPr="00B973CC">
        <w:rPr>
          <w:color w:val="auto"/>
        </w:rPr>
        <w:t xml:space="preserve">: </w:t>
      </w:r>
      <w:r w:rsidR="005A042A" w:rsidRPr="00B973CC">
        <w:rPr>
          <w:color w:val="auto"/>
        </w:rPr>
        <w:t>El equipo de desarrollo</w:t>
      </w:r>
      <w:r w:rsidRPr="00B973CC">
        <w:rPr>
          <w:color w:val="auto"/>
        </w:rPr>
        <w:t xml:space="preserve"> será responsable de llevar a cabo las revisiones de los productos y procesos</w:t>
      </w:r>
      <w:r w:rsidR="005A042A" w:rsidRPr="00B973CC">
        <w:rPr>
          <w:color w:val="auto"/>
        </w:rPr>
        <w:t xml:space="preserve">, cada uno revisará el código generado por los demás integrantes. </w:t>
      </w:r>
    </w:p>
    <w:p w:rsidR="00790DB1" w:rsidRPr="00B973CC" w:rsidRDefault="00790DB1" w:rsidP="00B973CC">
      <w:pPr>
        <w:pStyle w:val="PSI-Comentario"/>
        <w:rPr>
          <w:color w:val="auto"/>
        </w:rPr>
      </w:pPr>
      <w:r w:rsidRPr="00B973CC">
        <w:rPr>
          <w:b/>
          <w:color w:val="auto"/>
        </w:rPr>
        <w:t>Análisis causal</w:t>
      </w:r>
      <w:r w:rsidRPr="00B973CC">
        <w:rPr>
          <w:color w:val="auto"/>
        </w:rPr>
        <w:t xml:space="preserve">: </w:t>
      </w:r>
      <w:r w:rsidR="005A042A" w:rsidRPr="00B973CC">
        <w:rPr>
          <w:color w:val="auto"/>
        </w:rPr>
        <w:t>La generante</w:t>
      </w:r>
      <w:r w:rsidRPr="00B973CC">
        <w:rPr>
          <w:color w:val="auto"/>
        </w:rPr>
        <w:t xml:space="preserve"> de </w:t>
      </w:r>
      <w:r w:rsidR="005A042A" w:rsidRPr="00B973CC">
        <w:rPr>
          <w:color w:val="auto"/>
        </w:rPr>
        <w:t>c</w:t>
      </w:r>
      <w:r w:rsidRPr="00B973CC">
        <w:rPr>
          <w:color w:val="auto"/>
        </w:rPr>
        <w:t>alidad</w:t>
      </w:r>
      <w:r w:rsidR="005A042A" w:rsidRPr="00B973CC">
        <w:rPr>
          <w:color w:val="auto"/>
        </w:rPr>
        <w:t xml:space="preserve"> Yohana Bahamonde</w:t>
      </w:r>
      <w:r w:rsidRPr="00B973CC">
        <w:rPr>
          <w:color w:val="auto"/>
        </w:rPr>
        <w:t xml:space="preserve"> será responsable de realizar el análisis causal cuando se presenten errores en las revisiones. Este análisis incluirá la identificación del error, la hipótesis de su posible causa, la deducción de cuándo y por qué se produjo el error, y la toma de acciones correctivas para eliminar la causa del problema.</w:t>
      </w:r>
    </w:p>
    <w:p w:rsidR="00790DB1" w:rsidRPr="00B973CC" w:rsidRDefault="00790DB1" w:rsidP="00B973CC">
      <w:pPr>
        <w:pStyle w:val="PSI-Comentario"/>
        <w:rPr>
          <w:color w:val="auto"/>
        </w:rPr>
      </w:pPr>
      <w:r w:rsidRPr="00B973CC">
        <w:rPr>
          <w:b/>
          <w:color w:val="auto"/>
        </w:rPr>
        <w:t>Base de datos de errores</w:t>
      </w:r>
      <w:r w:rsidRPr="00B973CC">
        <w:rPr>
          <w:color w:val="auto"/>
        </w:rPr>
        <w:t xml:space="preserve">: El </w:t>
      </w:r>
      <w:r w:rsidR="005A042A" w:rsidRPr="00B973CC">
        <w:rPr>
          <w:color w:val="auto"/>
        </w:rPr>
        <w:t>documentador y programador Chuchuy José Martín</w:t>
      </w:r>
      <w:r w:rsidRPr="00B973CC">
        <w:rPr>
          <w:color w:val="auto"/>
        </w:rPr>
        <w:t xml:space="preserve"> será responsable de mantener una base de datos con los errores encontrados a lo largo del desarrollo. Esta base de datos se utilizará para obtener métricas y ayudar a prevenir errores futuros.</w:t>
      </w:r>
    </w:p>
    <w:p w:rsidR="00BB47A1" w:rsidRPr="00B973CC" w:rsidRDefault="00790DB1" w:rsidP="00B973CC">
      <w:pPr>
        <w:pStyle w:val="PSI-Comentario"/>
        <w:rPr>
          <w:color w:val="auto"/>
        </w:rPr>
      </w:pPr>
      <w:r w:rsidRPr="00B973CC">
        <w:rPr>
          <w:b/>
          <w:color w:val="auto"/>
        </w:rPr>
        <w:t>Informes</w:t>
      </w:r>
      <w:r w:rsidRPr="00B973CC">
        <w:rPr>
          <w:color w:val="auto"/>
        </w:rPr>
        <w:t xml:space="preserve">: </w:t>
      </w:r>
      <w:r w:rsidR="005A042A" w:rsidRPr="00B973CC">
        <w:rPr>
          <w:color w:val="auto"/>
        </w:rPr>
        <w:t xml:space="preserve">La programadora y líder del proyecto Gleadell Carla </w:t>
      </w:r>
      <w:r w:rsidRPr="00B973CC">
        <w:rPr>
          <w:color w:val="auto"/>
        </w:rPr>
        <w:t>será responsable de elaborar y distribuir los informes de revisión y ajuste al proceso.</w:t>
      </w:r>
    </w:p>
    <w:p w:rsidR="00961A4E" w:rsidRDefault="00961A4E" w:rsidP="00116BB3">
      <w:pPr>
        <w:pStyle w:val="PSI-Ttulo1"/>
      </w:pPr>
      <w:bookmarkStart w:id="22" w:name="_Toc21938346"/>
      <w:bookmarkStart w:id="23" w:name="_Toc146641028"/>
    </w:p>
    <w:p w:rsidR="00116BB3" w:rsidRDefault="00116BB3" w:rsidP="00116BB3">
      <w:pPr>
        <w:pStyle w:val="PSI-Ttulo1"/>
      </w:pPr>
      <w:r>
        <w:t>Documentación</w:t>
      </w:r>
      <w:bookmarkEnd w:id="22"/>
      <w:bookmarkEnd w:id="23"/>
    </w:p>
    <w:p w:rsidR="00116BB3" w:rsidRDefault="00116BB3" w:rsidP="00116BB3">
      <w:pPr>
        <w:pStyle w:val="PSI-Ttulo2"/>
      </w:pPr>
      <w:bookmarkStart w:id="24" w:name="_Toc21938347"/>
      <w:bookmarkStart w:id="25" w:name="_Toc146641029"/>
      <w:r>
        <w:t>Propósito</w:t>
      </w:r>
      <w:bookmarkEnd w:id="24"/>
      <w:bookmarkEnd w:id="25"/>
    </w:p>
    <w:p w:rsidR="0086061C" w:rsidRPr="00B973CC" w:rsidRDefault="0086061C" w:rsidP="00B973CC">
      <w:pPr>
        <w:pStyle w:val="PSI-Comentario"/>
        <w:rPr>
          <w:color w:val="auto"/>
        </w:rPr>
      </w:pPr>
      <w:r w:rsidRPr="00B973CC">
        <w:rPr>
          <w:color w:val="auto"/>
        </w:rPr>
        <w:t xml:space="preserve">La documentación es una parte esencial del desarrollo de software. Esta incluye la documentación relativa al desarrollo, la </w:t>
      </w:r>
      <w:r w:rsidR="00076C86" w:rsidRPr="00B973CC">
        <w:rPr>
          <w:color w:val="auto"/>
        </w:rPr>
        <w:t>v</w:t>
      </w:r>
      <w:r w:rsidRPr="00B973CC">
        <w:rPr>
          <w:color w:val="auto"/>
        </w:rPr>
        <w:t xml:space="preserve">erificación </w:t>
      </w:r>
      <w:r w:rsidR="00076C86" w:rsidRPr="00B973CC">
        <w:rPr>
          <w:color w:val="auto"/>
        </w:rPr>
        <w:t>y</w:t>
      </w:r>
      <w:r w:rsidRPr="00B973CC">
        <w:rPr>
          <w:color w:val="auto"/>
        </w:rPr>
        <w:t xml:space="preserve"> </w:t>
      </w:r>
      <w:r w:rsidR="00076C86" w:rsidRPr="00B973CC">
        <w:rPr>
          <w:color w:val="auto"/>
        </w:rPr>
        <w:t>v</w:t>
      </w:r>
      <w:r w:rsidRPr="00B973CC">
        <w:rPr>
          <w:color w:val="auto"/>
        </w:rPr>
        <w:t>alidación, el uso y el mantenimiento del software. El propósito de la documentación es proporcionar un registro claro y comprensible del software y sus procesos asociados. Los documentos serán revisados para chequear consistencia, confirmar criterios e identificar las revisiones</w:t>
      </w:r>
      <w:r w:rsidR="00076C86" w:rsidRPr="00B973CC">
        <w:rPr>
          <w:color w:val="auto"/>
        </w:rPr>
        <w:t xml:space="preserve"> semanalmente o al comenzar una nueva iteración</w:t>
      </w:r>
      <w:r w:rsidRPr="00B973CC">
        <w:rPr>
          <w:color w:val="auto"/>
        </w:rPr>
        <w:t>.</w:t>
      </w:r>
    </w:p>
    <w:p w:rsidR="00F153D6" w:rsidRPr="00B973CC" w:rsidRDefault="00F153D6" w:rsidP="00B973CC">
      <w:pPr>
        <w:pStyle w:val="PSI-Comentario"/>
        <w:rPr>
          <w:color w:val="auto"/>
        </w:rPr>
      </w:pPr>
    </w:p>
    <w:p w:rsidR="00116BB3" w:rsidRDefault="00116BB3" w:rsidP="00116BB3">
      <w:pPr>
        <w:pStyle w:val="PSI-Ttulo2"/>
      </w:pPr>
      <w:bookmarkStart w:id="26" w:name="_Toc21938348"/>
      <w:bookmarkStart w:id="27" w:name="_Toc146641030"/>
      <w:r>
        <w:t>Documentación mínima requerida</w:t>
      </w:r>
      <w:bookmarkEnd w:id="26"/>
      <w:bookmarkEnd w:id="27"/>
    </w:p>
    <w:p w:rsidR="00076C86" w:rsidRPr="00B973CC" w:rsidRDefault="00076C86" w:rsidP="00B973CC">
      <w:pPr>
        <w:pStyle w:val="PSI-Comentario"/>
        <w:rPr>
          <w:color w:val="auto"/>
        </w:rPr>
      </w:pPr>
      <w:r w:rsidRPr="00B973CC">
        <w:rPr>
          <w:color w:val="auto"/>
        </w:rPr>
        <w:t>La documentación mínima requerida busca asegurar que la implementación logrará satisfacer los requerimientos. Esta incluye:</w:t>
      </w:r>
    </w:p>
    <w:p w:rsidR="00076C86" w:rsidRPr="00B973CC" w:rsidRDefault="00076C86" w:rsidP="00B973CC">
      <w:pPr>
        <w:pStyle w:val="PSI-Comentario"/>
        <w:rPr>
          <w:color w:val="auto"/>
        </w:rPr>
      </w:pPr>
      <w:r w:rsidRPr="00B973CC">
        <w:rPr>
          <w:b/>
          <w:color w:val="auto"/>
        </w:rPr>
        <w:t>Especificaciones de Requerimientos</w:t>
      </w:r>
      <w:r w:rsidRPr="00B973CC">
        <w:rPr>
          <w:color w:val="auto"/>
        </w:rPr>
        <w:t>: Este documento detalla los requerimientos del software, incluyendo las funcionalidades esperadas y los criterios de aceptación.</w:t>
      </w:r>
    </w:p>
    <w:p w:rsidR="00076C86" w:rsidRPr="00B973CC" w:rsidRDefault="00076C86" w:rsidP="00B973CC">
      <w:pPr>
        <w:pStyle w:val="PSI-Comentario"/>
        <w:rPr>
          <w:color w:val="auto"/>
        </w:rPr>
      </w:pPr>
      <w:r w:rsidRPr="00B973CC">
        <w:rPr>
          <w:b/>
          <w:color w:val="auto"/>
        </w:rPr>
        <w:t>Modelo de Diseño</w:t>
      </w:r>
      <w:r w:rsidRPr="00B973CC">
        <w:rPr>
          <w:color w:val="auto"/>
        </w:rPr>
        <w:t>: Este documento proporciona una descripción detallada de cómo el software será construido para satisfacer los requerimientos.</w:t>
      </w:r>
    </w:p>
    <w:p w:rsidR="00076C86" w:rsidRPr="00B973CC" w:rsidRDefault="00076C86" w:rsidP="00B973CC">
      <w:pPr>
        <w:pStyle w:val="PSI-Comentario"/>
        <w:rPr>
          <w:color w:val="auto"/>
        </w:rPr>
      </w:pPr>
      <w:r w:rsidRPr="00B973CC">
        <w:rPr>
          <w:b/>
          <w:color w:val="auto"/>
        </w:rPr>
        <w:t>Plan de Pruebas</w:t>
      </w:r>
      <w:r w:rsidRPr="00B973CC">
        <w:rPr>
          <w:color w:val="auto"/>
        </w:rPr>
        <w:t>: Este documento detalla cómo se verificará que el software cumple con los requerimientos.</w:t>
      </w:r>
    </w:p>
    <w:p w:rsidR="00076C86" w:rsidRPr="00B973CC" w:rsidRDefault="00076C86" w:rsidP="00B973CC">
      <w:pPr>
        <w:pStyle w:val="PSI-Comentario"/>
        <w:rPr>
          <w:color w:val="auto"/>
        </w:rPr>
      </w:pPr>
      <w:r w:rsidRPr="00B973CC">
        <w:rPr>
          <w:b/>
          <w:color w:val="auto"/>
        </w:rPr>
        <w:t>Manual de Usuario</w:t>
      </w:r>
      <w:r w:rsidRPr="00B973CC">
        <w:rPr>
          <w:color w:val="auto"/>
        </w:rPr>
        <w:t>: Este documento proporciona instrucciones sobre cómo usar el software.</w:t>
      </w:r>
    </w:p>
    <w:p w:rsidR="00116BB3" w:rsidRDefault="00F153D6" w:rsidP="00470764">
      <w:pPr>
        <w:pStyle w:val="PSI-Ttulo3"/>
      </w:pPr>
      <w:bookmarkStart w:id="28" w:name="_Toc21938349"/>
      <w:r>
        <w:lastRenderedPageBreak/>
        <w:br/>
      </w:r>
      <w:bookmarkStart w:id="29" w:name="_Toc146641031"/>
      <w:r w:rsidR="00116BB3">
        <w:t>Especificación de requerimientos del software</w:t>
      </w:r>
      <w:bookmarkEnd w:id="28"/>
      <w:bookmarkEnd w:id="29"/>
    </w:p>
    <w:p w:rsidR="00116BB3" w:rsidRPr="00C542FC" w:rsidRDefault="00116BB3" w:rsidP="00B973CC">
      <w:pPr>
        <w:pStyle w:val="PSI-Comentario"/>
        <w:rPr>
          <w:color w:val="auto"/>
        </w:rPr>
      </w:pPr>
      <w:r w:rsidRPr="00C542FC">
        <w:rPr>
          <w:color w:val="auto"/>
        </w:rPr>
        <w:t xml:space="preserve">El documento de especificación de requerimientos deberá describir, de forma clara y precisa, cada uno de los requerimientos esenciales del software además de las interfaces externas. </w:t>
      </w:r>
    </w:p>
    <w:p w:rsidR="00CB0D5A" w:rsidRPr="00C542FC" w:rsidRDefault="00116BB3" w:rsidP="00B973CC">
      <w:pPr>
        <w:pStyle w:val="PSI-Comentario"/>
        <w:rPr>
          <w:color w:val="auto"/>
        </w:rPr>
      </w:pPr>
      <w:r w:rsidRPr="00C542FC">
        <w:rPr>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Pr="00C542FC" w:rsidRDefault="00116BB3" w:rsidP="00B973CC">
      <w:pPr>
        <w:pStyle w:val="PSI-Comentario"/>
        <w:rPr>
          <w:color w:val="auto"/>
        </w:rPr>
      </w:pPr>
      <w:r w:rsidRPr="00C542FC">
        <w:rPr>
          <w:color w:val="auto"/>
        </w:rPr>
        <w:t>La especificación debe:</w:t>
      </w:r>
    </w:p>
    <w:p w:rsidR="00116BB3" w:rsidRPr="00C542FC" w:rsidRDefault="00116BB3" w:rsidP="00B973CC">
      <w:pPr>
        <w:pStyle w:val="PSI-Comentario"/>
        <w:rPr>
          <w:color w:val="auto"/>
        </w:rPr>
      </w:pPr>
      <w:r w:rsidRPr="00C542FC">
        <w:rPr>
          <w:color w:val="auto"/>
        </w:rPr>
        <w:t>Ser completa:</w:t>
      </w:r>
    </w:p>
    <w:p w:rsidR="00116BB3" w:rsidRPr="00C542FC" w:rsidRDefault="00116BB3" w:rsidP="00B973CC">
      <w:pPr>
        <w:pStyle w:val="PSI-ComentarioNumeracin"/>
        <w:rPr>
          <w:color w:val="auto"/>
        </w:rPr>
      </w:pPr>
      <w:r w:rsidRPr="00C542FC">
        <w:rPr>
          <w:color w:val="auto"/>
        </w:rPr>
        <w:t xml:space="preserve"> Externa, respecto al alcance acordado.</w:t>
      </w:r>
    </w:p>
    <w:p w:rsidR="00116BB3" w:rsidRPr="00C542FC" w:rsidRDefault="00116BB3" w:rsidP="00B973CC">
      <w:pPr>
        <w:pStyle w:val="PSI-ComentarioNumeracin"/>
        <w:rPr>
          <w:color w:val="auto"/>
        </w:rPr>
      </w:pPr>
      <w:r w:rsidRPr="00C542FC">
        <w:rPr>
          <w:color w:val="auto"/>
        </w:rPr>
        <w:t xml:space="preserve"> Internamente, no deben existir elementos sin especificar.</w:t>
      </w:r>
    </w:p>
    <w:p w:rsidR="00116BB3" w:rsidRPr="00C542FC" w:rsidRDefault="00BD01B1" w:rsidP="00B973CC">
      <w:pPr>
        <w:pStyle w:val="PSI-Comentario"/>
        <w:rPr>
          <w:color w:val="auto"/>
        </w:rPr>
      </w:pPr>
      <w:r>
        <w:rPr>
          <w:color w:val="auto"/>
        </w:rPr>
        <w:tab/>
      </w:r>
      <w:r w:rsidR="00116BB3" w:rsidRPr="00C542FC">
        <w:rPr>
          <w:color w:val="auto"/>
        </w:rPr>
        <w:t xml:space="preserve">Ser consistente, no </w:t>
      </w:r>
      <w:r w:rsidR="000C60AB" w:rsidRPr="00C542FC">
        <w:rPr>
          <w:color w:val="auto"/>
        </w:rPr>
        <w:t>puede</w:t>
      </w:r>
      <w:r w:rsidR="00116BB3" w:rsidRPr="00C542FC">
        <w:rPr>
          <w:color w:val="auto"/>
        </w:rPr>
        <w:t xml:space="preserve"> haber elementos contradictorios.</w:t>
      </w:r>
    </w:p>
    <w:p w:rsidR="00116BB3" w:rsidRPr="00C542FC" w:rsidRDefault="00BD01B1" w:rsidP="00B973CC">
      <w:pPr>
        <w:pStyle w:val="PSI-Comentario"/>
        <w:rPr>
          <w:color w:val="auto"/>
        </w:rPr>
      </w:pPr>
      <w:r>
        <w:rPr>
          <w:color w:val="auto"/>
        </w:rPr>
        <w:tab/>
      </w:r>
      <w:r w:rsidR="00116BB3" w:rsidRPr="00C542FC">
        <w:rPr>
          <w:color w:val="auto"/>
        </w:rPr>
        <w:t>Ser no ambigua, todo término referido al área de aplicación debe estar definido en un glosario.</w:t>
      </w:r>
    </w:p>
    <w:p w:rsidR="00116BB3" w:rsidRPr="00C542FC" w:rsidRDefault="00BD01B1" w:rsidP="00B973CC">
      <w:pPr>
        <w:pStyle w:val="PSI-Comentario"/>
        <w:rPr>
          <w:color w:val="auto"/>
        </w:rPr>
      </w:pPr>
      <w:r>
        <w:rPr>
          <w:color w:val="auto"/>
        </w:rPr>
        <w:tab/>
      </w:r>
      <w:r w:rsidR="00116BB3" w:rsidRPr="00C542FC">
        <w:rPr>
          <w:color w:val="auto"/>
        </w:rPr>
        <w:t>Ser verificable, debe ser posible verificar siguiendo un método definido, si el producto final cumple o no con cada requerimiento.</w:t>
      </w:r>
    </w:p>
    <w:p w:rsidR="00116BB3" w:rsidRPr="00C542FC" w:rsidRDefault="00BD01B1" w:rsidP="00B973CC">
      <w:pPr>
        <w:pStyle w:val="PSI-Comentario"/>
        <w:rPr>
          <w:color w:val="auto"/>
        </w:rPr>
      </w:pPr>
      <w:r>
        <w:rPr>
          <w:color w:val="auto"/>
        </w:rPr>
        <w:tab/>
      </w:r>
      <w:r w:rsidR="00116BB3" w:rsidRPr="00C542FC">
        <w:rPr>
          <w:color w:val="auto"/>
        </w:rPr>
        <w:t>Estar acompañada de un detalle de los procedimientos adecuados para verificar si el producto cumple o no con los requerimientos.</w:t>
      </w:r>
    </w:p>
    <w:p w:rsidR="00116BB3" w:rsidRPr="00C542FC" w:rsidRDefault="00BD01B1" w:rsidP="00B973CC">
      <w:pPr>
        <w:pStyle w:val="PSI-Comentario"/>
        <w:rPr>
          <w:color w:val="auto"/>
        </w:rPr>
      </w:pPr>
      <w:r>
        <w:rPr>
          <w:color w:val="auto"/>
        </w:rPr>
        <w:tab/>
      </w:r>
      <w:r w:rsidR="00116BB3" w:rsidRPr="00C542FC">
        <w:rPr>
          <w:color w:val="auto"/>
        </w:rPr>
        <w:t>Incluir requerimientos de calidad del producto a construir.</w:t>
      </w:r>
    </w:p>
    <w:p w:rsidR="00116BB3" w:rsidRPr="00C542FC" w:rsidRDefault="00BD01B1" w:rsidP="00B973CC">
      <w:pPr>
        <w:pStyle w:val="PSI-Comentario"/>
        <w:rPr>
          <w:color w:val="auto"/>
        </w:rPr>
      </w:pPr>
      <w:r>
        <w:rPr>
          <w:color w:val="auto"/>
        </w:rPr>
        <w:tab/>
      </w:r>
      <w:r w:rsidR="00116BB3" w:rsidRPr="00C542FC">
        <w:rPr>
          <w:color w:val="auto"/>
        </w:rPr>
        <w:t>Los requerimientos de calidad del producto a construir son considerados dentro de atributos específicos del software que tienen incidencia sobre la ‘calidad en el uso’.</w:t>
      </w:r>
    </w:p>
    <w:p w:rsidR="00CB0D5A" w:rsidRDefault="00CB0D5A" w:rsidP="00C328A5">
      <w:pPr>
        <w:pStyle w:val="MNormal"/>
      </w:pPr>
    </w:p>
    <w:p w:rsidR="00116BB3" w:rsidRPr="00C542FC" w:rsidRDefault="00116BB3" w:rsidP="00B973CC">
      <w:pPr>
        <w:pStyle w:val="PSI-Comentario"/>
        <w:rPr>
          <w:color w:val="auto"/>
        </w:rPr>
      </w:pPr>
      <w:r w:rsidRPr="00C542FC">
        <w:rPr>
          <w:color w:val="auto"/>
        </w:rPr>
        <w:t>Funcionalidad</w:t>
      </w:r>
    </w:p>
    <w:p w:rsidR="00116BB3" w:rsidRPr="00C542FC" w:rsidRDefault="005F3796" w:rsidP="00B973CC">
      <w:pPr>
        <w:pStyle w:val="PSI-ComentarioNumeracin"/>
        <w:rPr>
          <w:color w:val="auto"/>
        </w:rPr>
      </w:pPr>
      <w:r w:rsidRPr="00C542FC">
        <w:rPr>
          <w:color w:val="auto"/>
        </w:rPr>
        <w:t>A</w:t>
      </w:r>
      <w:r w:rsidR="00116BB3" w:rsidRPr="00C542FC">
        <w:rPr>
          <w:color w:val="auto"/>
        </w:rPr>
        <w:t>decuación a las necesidades</w:t>
      </w:r>
    </w:p>
    <w:p w:rsidR="00116BB3" w:rsidRPr="00C542FC" w:rsidRDefault="005F3796" w:rsidP="00B973CC">
      <w:pPr>
        <w:pStyle w:val="PSI-ComentarioNumeracin"/>
        <w:rPr>
          <w:color w:val="auto"/>
        </w:rPr>
      </w:pPr>
      <w:r w:rsidRPr="00C542FC">
        <w:rPr>
          <w:color w:val="auto"/>
        </w:rPr>
        <w:t>P</w:t>
      </w:r>
      <w:r w:rsidR="00116BB3" w:rsidRPr="00C542FC">
        <w:rPr>
          <w:color w:val="auto"/>
        </w:rPr>
        <w:t>recisión de los resultados</w:t>
      </w:r>
    </w:p>
    <w:p w:rsidR="00116BB3" w:rsidRPr="00C542FC" w:rsidRDefault="005F3796" w:rsidP="00B973CC">
      <w:pPr>
        <w:pStyle w:val="PSI-ComentarioNumeracin"/>
        <w:rPr>
          <w:color w:val="auto"/>
        </w:rPr>
      </w:pPr>
      <w:r w:rsidRPr="00C542FC">
        <w:rPr>
          <w:color w:val="auto"/>
        </w:rPr>
        <w:t>I</w:t>
      </w:r>
      <w:r w:rsidR="00116BB3" w:rsidRPr="00C542FC">
        <w:rPr>
          <w:color w:val="auto"/>
        </w:rPr>
        <w:t>nteroperabilidad</w:t>
      </w:r>
    </w:p>
    <w:p w:rsidR="00116BB3" w:rsidRPr="00C542FC" w:rsidRDefault="005F3796" w:rsidP="00B973CC">
      <w:pPr>
        <w:pStyle w:val="PSI-ComentarioNumeracin"/>
        <w:rPr>
          <w:color w:val="auto"/>
        </w:rPr>
      </w:pPr>
      <w:r w:rsidRPr="00C542FC">
        <w:rPr>
          <w:color w:val="auto"/>
        </w:rPr>
        <w:t>S</w:t>
      </w:r>
      <w:r w:rsidR="00116BB3" w:rsidRPr="00C542FC">
        <w:rPr>
          <w:color w:val="auto"/>
        </w:rPr>
        <w:t>eguridad de los datos</w:t>
      </w:r>
    </w:p>
    <w:p w:rsidR="00116BB3" w:rsidRPr="00C542FC" w:rsidRDefault="00116BB3" w:rsidP="00B973CC">
      <w:pPr>
        <w:pStyle w:val="PSI-Comentario"/>
        <w:rPr>
          <w:color w:val="auto"/>
        </w:rPr>
      </w:pPr>
      <w:r w:rsidRPr="00C542FC">
        <w:rPr>
          <w:color w:val="auto"/>
        </w:rPr>
        <w:t>Confiabilidad</w:t>
      </w:r>
    </w:p>
    <w:p w:rsidR="00116BB3" w:rsidRPr="00C542FC" w:rsidRDefault="005F3796" w:rsidP="00B973CC">
      <w:pPr>
        <w:pStyle w:val="PSI-ComentarioNumeracin"/>
        <w:rPr>
          <w:color w:val="auto"/>
        </w:rPr>
      </w:pPr>
      <w:r w:rsidRPr="00C542FC">
        <w:rPr>
          <w:color w:val="auto"/>
        </w:rPr>
        <w:t>M</w:t>
      </w:r>
      <w:r w:rsidR="00116BB3" w:rsidRPr="00C542FC">
        <w:rPr>
          <w:color w:val="auto"/>
        </w:rPr>
        <w:t>adurez</w:t>
      </w:r>
    </w:p>
    <w:p w:rsidR="00116BB3" w:rsidRPr="00C542FC" w:rsidRDefault="005F3796" w:rsidP="00B973CC">
      <w:pPr>
        <w:pStyle w:val="PSI-ComentarioNumeracin"/>
        <w:rPr>
          <w:color w:val="auto"/>
        </w:rPr>
      </w:pPr>
      <w:r w:rsidRPr="00C542FC">
        <w:rPr>
          <w:color w:val="auto"/>
        </w:rPr>
        <w:t>T</w:t>
      </w:r>
      <w:r w:rsidR="00116BB3" w:rsidRPr="00C542FC">
        <w:rPr>
          <w:color w:val="auto"/>
        </w:rPr>
        <w:t>olerancia a faltas</w:t>
      </w:r>
    </w:p>
    <w:p w:rsidR="00116BB3" w:rsidRPr="00C542FC" w:rsidRDefault="005F3796" w:rsidP="00B973CC">
      <w:pPr>
        <w:pStyle w:val="PSI-ComentarioNumeracin"/>
        <w:rPr>
          <w:color w:val="auto"/>
        </w:rPr>
      </w:pPr>
      <w:r w:rsidRPr="00C542FC">
        <w:rPr>
          <w:color w:val="auto"/>
        </w:rPr>
        <w:t>R</w:t>
      </w:r>
      <w:r w:rsidR="00C16245" w:rsidRPr="00C542FC">
        <w:rPr>
          <w:color w:val="auto"/>
        </w:rPr>
        <w:t>ecuperabilidad</w:t>
      </w:r>
    </w:p>
    <w:p w:rsidR="00116BB3" w:rsidRPr="00C542FC" w:rsidRDefault="00886029" w:rsidP="00B973CC">
      <w:pPr>
        <w:pStyle w:val="PSI-Comentario"/>
        <w:rPr>
          <w:color w:val="auto"/>
        </w:rPr>
      </w:pPr>
      <w:r w:rsidRPr="00C542FC">
        <w:rPr>
          <w:color w:val="auto"/>
        </w:rPr>
        <w:br/>
      </w:r>
      <w:r w:rsidR="00116BB3" w:rsidRPr="00C542FC">
        <w:rPr>
          <w:color w:val="auto"/>
        </w:rPr>
        <w:t>Usabilidad</w:t>
      </w:r>
    </w:p>
    <w:p w:rsidR="00116BB3" w:rsidRPr="00C542FC" w:rsidRDefault="005F3796" w:rsidP="00B973CC">
      <w:pPr>
        <w:pStyle w:val="PSI-ComentarioNumeracin"/>
        <w:rPr>
          <w:color w:val="auto"/>
        </w:rPr>
      </w:pPr>
      <w:r w:rsidRPr="00C542FC">
        <w:rPr>
          <w:color w:val="auto"/>
        </w:rPr>
        <w:lastRenderedPageBreak/>
        <w:t>C</w:t>
      </w:r>
      <w:r w:rsidR="00116BB3" w:rsidRPr="00C542FC">
        <w:rPr>
          <w:color w:val="auto"/>
        </w:rPr>
        <w:t>omprensible</w:t>
      </w:r>
    </w:p>
    <w:p w:rsidR="00116BB3" w:rsidRPr="00C542FC" w:rsidRDefault="005F3796" w:rsidP="00B973CC">
      <w:pPr>
        <w:pStyle w:val="PSI-ComentarioNumeracin"/>
        <w:rPr>
          <w:color w:val="auto"/>
        </w:rPr>
      </w:pPr>
      <w:proofErr w:type="spellStart"/>
      <w:r w:rsidRPr="00C542FC">
        <w:rPr>
          <w:color w:val="auto"/>
        </w:rPr>
        <w:t>A</w:t>
      </w:r>
      <w:r w:rsidR="00116BB3" w:rsidRPr="00C542FC">
        <w:rPr>
          <w:color w:val="auto"/>
        </w:rPr>
        <w:t>prendible</w:t>
      </w:r>
      <w:proofErr w:type="spellEnd"/>
    </w:p>
    <w:p w:rsidR="00116BB3" w:rsidRPr="00C542FC" w:rsidRDefault="005F3796" w:rsidP="00B973CC">
      <w:pPr>
        <w:pStyle w:val="PSI-ComentarioNumeracin"/>
        <w:rPr>
          <w:color w:val="auto"/>
        </w:rPr>
      </w:pPr>
      <w:r w:rsidRPr="00C542FC">
        <w:rPr>
          <w:color w:val="auto"/>
        </w:rPr>
        <w:t>O</w:t>
      </w:r>
      <w:r w:rsidR="00116BB3" w:rsidRPr="00C542FC">
        <w:rPr>
          <w:color w:val="auto"/>
        </w:rPr>
        <w:t>perable</w:t>
      </w:r>
    </w:p>
    <w:p w:rsidR="00886029" w:rsidRPr="00C542FC" w:rsidRDefault="005F3796" w:rsidP="00B973CC">
      <w:pPr>
        <w:pStyle w:val="PSI-ComentarioNumeracin"/>
        <w:rPr>
          <w:color w:val="auto"/>
        </w:rPr>
      </w:pPr>
      <w:r w:rsidRPr="00C542FC">
        <w:rPr>
          <w:color w:val="auto"/>
        </w:rPr>
        <w:t>A</w:t>
      </w:r>
      <w:r w:rsidR="00116BB3" w:rsidRPr="00C542FC">
        <w:rPr>
          <w:color w:val="auto"/>
        </w:rPr>
        <w:t>tractivo</w:t>
      </w:r>
    </w:p>
    <w:p w:rsidR="00116BB3" w:rsidRPr="00C542FC" w:rsidRDefault="00116BB3" w:rsidP="00B973CC">
      <w:pPr>
        <w:pStyle w:val="PSI-Comentario"/>
        <w:rPr>
          <w:color w:val="auto"/>
        </w:rPr>
      </w:pPr>
      <w:r w:rsidRPr="00C542FC">
        <w:rPr>
          <w:color w:val="auto"/>
        </w:rPr>
        <w:t>Eficiencia</w:t>
      </w:r>
    </w:p>
    <w:p w:rsidR="00116BB3" w:rsidRPr="00C542FC" w:rsidRDefault="005F3796" w:rsidP="00B973CC">
      <w:pPr>
        <w:pStyle w:val="PSI-ComentarioNumeracin"/>
        <w:rPr>
          <w:b/>
          <w:color w:val="auto"/>
        </w:rPr>
      </w:pPr>
      <w:r w:rsidRPr="00C542FC">
        <w:rPr>
          <w:color w:val="auto"/>
        </w:rPr>
        <w:t>C</w:t>
      </w:r>
      <w:r w:rsidR="00116BB3" w:rsidRPr="00C542FC">
        <w:rPr>
          <w:color w:val="auto"/>
        </w:rPr>
        <w:t>omportamiento respecto al tiempo (Ver si aplica)</w:t>
      </w:r>
    </w:p>
    <w:p w:rsidR="00116BB3" w:rsidRPr="00C542FC" w:rsidRDefault="005F3796" w:rsidP="00B973CC">
      <w:pPr>
        <w:pStyle w:val="PSI-ComentarioNumeracin"/>
        <w:rPr>
          <w:color w:val="auto"/>
        </w:rPr>
      </w:pPr>
      <w:r w:rsidRPr="00C542FC">
        <w:rPr>
          <w:color w:val="auto"/>
        </w:rPr>
        <w:t>U</w:t>
      </w:r>
      <w:r w:rsidR="00116BB3" w:rsidRPr="00C542FC">
        <w:rPr>
          <w:color w:val="auto"/>
        </w:rPr>
        <w:t>tilización de recursos</w:t>
      </w:r>
    </w:p>
    <w:p w:rsidR="00116BB3" w:rsidRPr="00C542FC" w:rsidRDefault="00886029" w:rsidP="00B973CC">
      <w:pPr>
        <w:pStyle w:val="PSI-Comentario"/>
        <w:rPr>
          <w:color w:val="auto"/>
        </w:rPr>
      </w:pPr>
      <w:r w:rsidRPr="00C542FC">
        <w:rPr>
          <w:color w:val="auto"/>
        </w:rPr>
        <w:br/>
      </w:r>
      <w:r w:rsidR="00116BB3" w:rsidRPr="00C542FC">
        <w:rPr>
          <w:color w:val="auto"/>
        </w:rPr>
        <w:t>Mantenibilidad</w:t>
      </w:r>
    </w:p>
    <w:p w:rsidR="00116BB3" w:rsidRPr="00C542FC" w:rsidRDefault="005F3796" w:rsidP="00B973CC">
      <w:pPr>
        <w:pStyle w:val="PSI-ComentarioNumeracin"/>
        <w:rPr>
          <w:color w:val="auto"/>
        </w:rPr>
      </w:pPr>
      <w:r w:rsidRPr="00C542FC">
        <w:rPr>
          <w:color w:val="auto"/>
        </w:rPr>
        <w:t>A</w:t>
      </w:r>
      <w:r w:rsidR="00116BB3" w:rsidRPr="00C542FC">
        <w:rPr>
          <w:color w:val="auto"/>
        </w:rPr>
        <w:t>nalizable</w:t>
      </w:r>
    </w:p>
    <w:p w:rsidR="00116BB3" w:rsidRPr="00C542FC" w:rsidRDefault="005F3796" w:rsidP="00B973CC">
      <w:pPr>
        <w:pStyle w:val="PSI-ComentarioNumeracin"/>
        <w:rPr>
          <w:color w:val="auto"/>
        </w:rPr>
      </w:pPr>
      <w:r w:rsidRPr="00C542FC">
        <w:rPr>
          <w:color w:val="auto"/>
        </w:rPr>
        <w:t>M</w:t>
      </w:r>
      <w:r w:rsidR="00116BB3" w:rsidRPr="00C542FC">
        <w:rPr>
          <w:color w:val="auto"/>
        </w:rPr>
        <w:t>odificable</w:t>
      </w:r>
    </w:p>
    <w:p w:rsidR="00116BB3" w:rsidRPr="00C542FC" w:rsidRDefault="005F3796" w:rsidP="00B973CC">
      <w:pPr>
        <w:pStyle w:val="PSI-ComentarioNumeracin"/>
        <w:rPr>
          <w:color w:val="auto"/>
        </w:rPr>
      </w:pPr>
      <w:r w:rsidRPr="00C542FC">
        <w:rPr>
          <w:color w:val="auto"/>
        </w:rPr>
        <w:t>E</w:t>
      </w:r>
      <w:r w:rsidR="00116BB3" w:rsidRPr="00C542FC">
        <w:rPr>
          <w:color w:val="auto"/>
        </w:rPr>
        <w:t>stable, no se producen efectos inesperados luego de modificaciones</w:t>
      </w:r>
    </w:p>
    <w:p w:rsidR="00116BB3" w:rsidRPr="00C542FC" w:rsidRDefault="005F3796" w:rsidP="00B973CC">
      <w:pPr>
        <w:pStyle w:val="PSI-ComentarioNumeracin"/>
        <w:rPr>
          <w:color w:val="auto"/>
        </w:rPr>
      </w:pPr>
      <w:r w:rsidRPr="00C542FC">
        <w:rPr>
          <w:color w:val="auto"/>
        </w:rPr>
        <w:t>V</w:t>
      </w:r>
      <w:r w:rsidR="00116BB3" w:rsidRPr="00C542FC">
        <w:rPr>
          <w:color w:val="auto"/>
        </w:rPr>
        <w:t>erificable</w:t>
      </w:r>
    </w:p>
    <w:p w:rsidR="00116BB3" w:rsidRPr="00C542FC" w:rsidRDefault="00116BB3" w:rsidP="00B973CC">
      <w:pPr>
        <w:pStyle w:val="PSI-Comentario"/>
        <w:rPr>
          <w:color w:val="auto"/>
        </w:rPr>
      </w:pPr>
    </w:p>
    <w:p w:rsidR="00116BB3" w:rsidRPr="00C542FC" w:rsidRDefault="00116BB3" w:rsidP="00B973CC">
      <w:pPr>
        <w:pStyle w:val="PSI-Comentario"/>
        <w:rPr>
          <w:color w:val="auto"/>
        </w:rPr>
      </w:pPr>
      <w:r w:rsidRPr="00C542FC">
        <w:rPr>
          <w:color w:val="auto"/>
        </w:rPr>
        <w:t>Portabilidad</w:t>
      </w:r>
    </w:p>
    <w:p w:rsidR="00116BB3" w:rsidRPr="00C542FC" w:rsidRDefault="005F3796" w:rsidP="00B973CC">
      <w:pPr>
        <w:pStyle w:val="PSI-ComentarioNumeracin"/>
        <w:rPr>
          <w:color w:val="auto"/>
        </w:rPr>
      </w:pPr>
      <w:r w:rsidRPr="00C542FC">
        <w:rPr>
          <w:color w:val="auto"/>
        </w:rPr>
        <w:t>A</w:t>
      </w:r>
      <w:r w:rsidR="00116BB3" w:rsidRPr="00C542FC">
        <w:rPr>
          <w:color w:val="auto"/>
        </w:rPr>
        <w:t>daptable (Ver si aplica)</w:t>
      </w:r>
    </w:p>
    <w:p w:rsidR="00116BB3" w:rsidRPr="00C542FC" w:rsidRDefault="005F3796" w:rsidP="00B973CC">
      <w:pPr>
        <w:pStyle w:val="PSI-ComentarioNumeracin"/>
        <w:rPr>
          <w:color w:val="auto"/>
        </w:rPr>
      </w:pPr>
      <w:r w:rsidRPr="00C542FC">
        <w:rPr>
          <w:color w:val="auto"/>
        </w:rPr>
        <w:t>I</w:t>
      </w:r>
      <w:r w:rsidR="00116BB3" w:rsidRPr="00C542FC">
        <w:rPr>
          <w:color w:val="auto"/>
        </w:rPr>
        <w:t>nstalable</w:t>
      </w:r>
    </w:p>
    <w:p w:rsidR="00116BB3" w:rsidRPr="00C542FC" w:rsidRDefault="00C542FC" w:rsidP="00B973CC">
      <w:pPr>
        <w:pStyle w:val="PSI-ComentarioNumeracin"/>
        <w:rPr>
          <w:color w:val="auto"/>
        </w:rPr>
      </w:pPr>
      <w:r w:rsidRPr="00C542FC">
        <w:rPr>
          <w:color w:val="auto"/>
        </w:rPr>
        <w:t>Coexistencia</w:t>
      </w:r>
    </w:p>
    <w:p w:rsidR="00CA7D1E" w:rsidRPr="00C542FC" w:rsidRDefault="00CA7D1E" w:rsidP="00B973CC">
      <w:pPr>
        <w:pStyle w:val="PSI-ComentarioNumeracin"/>
        <w:rPr>
          <w:color w:val="auto"/>
        </w:rPr>
      </w:pPr>
      <w:r w:rsidRPr="00C542FC">
        <w:rPr>
          <w:color w:val="auto"/>
        </w:rPr>
        <w:t>R</w:t>
      </w:r>
      <w:r w:rsidR="00116BB3" w:rsidRPr="00C542FC">
        <w:rPr>
          <w:color w:val="auto"/>
        </w:rPr>
        <w:t>eemplazante (Ver si aplica)</w:t>
      </w:r>
    </w:p>
    <w:p w:rsidR="00116BB3" w:rsidRPr="00C542FC" w:rsidRDefault="003B5822" w:rsidP="00B973CC">
      <w:pPr>
        <w:pStyle w:val="PSI-Comentario"/>
        <w:rPr>
          <w:color w:val="auto"/>
        </w:rPr>
      </w:pPr>
      <w:r w:rsidRPr="00C542FC">
        <w:rPr>
          <w:color w:val="auto"/>
        </w:rPr>
        <w:t>C</w:t>
      </w:r>
      <w:r w:rsidR="00116BB3" w:rsidRPr="00C542FC">
        <w:rPr>
          <w:color w:val="auto"/>
        </w:rPr>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30" w:name="_Toc21938350"/>
      <w:bookmarkStart w:id="31" w:name="_Toc146641032"/>
      <w:r>
        <w:t>Descripción del diseño del software</w:t>
      </w:r>
      <w:bookmarkEnd w:id="30"/>
      <w:bookmarkEnd w:id="31"/>
    </w:p>
    <w:p w:rsidR="00116BB3" w:rsidRPr="00C542FC" w:rsidRDefault="00116BB3" w:rsidP="00B973CC">
      <w:pPr>
        <w:pStyle w:val="PSI-Comentario"/>
        <w:rPr>
          <w:color w:val="auto"/>
        </w:rPr>
      </w:pPr>
      <w:r w:rsidRPr="00C542FC">
        <w:rPr>
          <w:color w:val="auto"/>
        </w:rPr>
        <w:t>El documento de diseño especifica como el software será construido para satisfacer los requerimientos.</w:t>
      </w:r>
    </w:p>
    <w:p w:rsidR="00116BB3" w:rsidRPr="00C542FC" w:rsidRDefault="00116BB3" w:rsidP="00B973CC">
      <w:pPr>
        <w:pStyle w:val="PSI-Comentario"/>
        <w:rPr>
          <w:color w:val="auto"/>
        </w:rPr>
      </w:pPr>
      <w:r w:rsidRPr="00C542FC">
        <w:rPr>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C542FC" w:rsidRDefault="00116BB3" w:rsidP="00B973CC">
      <w:pPr>
        <w:pStyle w:val="PSI-Comentario"/>
        <w:rPr>
          <w:color w:val="auto"/>
        </w:rPr>
      </w:pPr>
      <w:r w:rsidRPr="00C542FC">
        <w:rPr>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C542FC" w:rsidRDefault="00116BB3" w:rsidP="00B973CC">
      <w:pPr>
        <w:pStyle w:val="PSI-Comentario"/>
        <w:rPr>
          <w:color w:val="auto"/>
        </w:rPr>
      </w:pPr>
      <w:r w:rsidRPr="00C542FC">
        <w:rPr>
          <w:color w:val="auto"/>
        </w:rPr>
        <w:t>El diseño debe:</w:t>
      </w:r>
    </w:p>
    <w:p w:rsidR="00710E3D" w:rsidRDefault="00116BB3" w:rsidP="00B973CC">
      <w:pPr>
        <w:pStyle w:val="PSI-Comentario"/>
        <w:numPr>
          <w:ilvl w:val="0"/>
          <w:numId w:val="4"/>
        </w:numPr>
        <w:rPr>
          <w:color w:val="auto"/>
        </w:rPr>
      </w:pPr>
      <w:r w:rsidRPr="00C542FC">
        <w:rPr>
          <w:color w:val="auto"/>
        </w:rPr>
        <w:t>Corresponder a los requerimientos a incorporar:</w:t>
      </w:r>
    </w:p>
    <w:p w:rsidR="00710E3D" w:rsidRDefault="00116BB3" w:rsidP="00B973CC">
      <w:pPr>
        <w:pStyle w:val="PSI-Comentario"/>
        <w:numPr>
          <w:ilvl w:val="0"/>
          <w:numId w:val="4"/>
        </w:numPr>
        <w:rPr>
          <w:color w:val="auto"/>
        </w:rPr>
      </w:pPr>
      <w:r w:rsidRPr="00710E3D">
        <w:rPr>
          <w:color w:val="auto"/>
        </w:rPr>
        <w:lastRenderedPageBreak/>
        <w:t>Todo elemento del diseño debe contribuir a algún requerimiento</w:t>
      </w:r>
    </w:p>
    <w:p w:rsidR="00710E3D" w:rsidRDefault="00116BB3" w:rsidP="00B973CC">
      <w:pPr>
        <w:pStyle w:val="PSI-Comentario"/>
        <w:numPr>
          <w:ilvl w:val="0"/>
          <w:numId w:val="4"/>
        </w:numPr>
        <w:rPr>
          <w:color w:val="auto"/>
        </w:rPr>
      </w:pPr>
      <w:r w:rsidRPr="00710E3D">
        <w:rPr>
          <w:color w:val="auto"/>
        </w:rPr>
        <w:t>La implementación de todo requerimiento a incorporar debe estar contemplada en por lo menos un elemento del diseño.</w:t>
      </w:r>
    </w:p>
    <w:p w:rsidR="00F27889" w:rsidRPr="007F151A" w:rsidRDefault="00116BB3" w:rsidP="007F151A">
      <w:pPr>
        <w:pStyle w:val="PSI-Comentario"/>
        <w:numPr>
          <w:ilvl w:val="0"/>
          <w:numId w:val="4"/>
        </w:numPr>
        <w:rPr>
          <w:color w:val="auto"/>
        </w:rPr>
      </w:pPr>
      <w:r w:rsidRPr="00710E3D">
        <w:rPr>
          <w:color w:val="auto"/>
        </w:rPr>
        <w:t>Ser consistente con la calidad del producto</w:t>
      </w:r>
    </w:p>
    <w:p w:rsidR="00116BB3" w:rsidRDefault="00116BB3" w:rsidP="00470764">
      <w:pPr>
        <w:pStyle w:val="PSI-Ttulo3"/>
      </w:pPr>
      <w:bookmarkStart w:id="32" w:name="_Toc21938351"/>
      <w:bookmarkStart w:id="33" w:name="_Toc146641033"/>
      <w:r>
        <w:t>Plan de Verificación &amp; Validación</w:t>
      </w:r>
      <w:bookmarkEnd w:id="32"/>
      <w:bookmarkEnd w:id="33"/>
    </w:p>
    <w:p w:rsidR="00116BB3" w:rsidRPr="00C542FC" w:rsidRDefault="00116BB3" w:rsidP="00B973CC">
      <w:pPr>
        <w:pStyle w:val="PSI-Comentario"/>
        <w:rPr>
          <w:color w:val="auto"/>
        </w:rPr>
      </w:pPr>
      <w:r w:rsidRPr="00C542FC">
        <w:rPr>
          <w:color w:val="auto"/>
        </w:rPr>
        <w:t>El Plan de V &amp; V deberá identificar y describir los métodos a ser utilizados en:</w:t>
      </w:r>
    </w:p>
    <w:p w:rsidR="00116BB3" w:rsidRPr="00C542FC" w:rsidRDefault="00116BB3" w:rsidP="00B973CC">
      <w:pPr>
        <w:pStyle w:val="PSI-Comentario"/>
        <w:rPr>
          <w:color w:val="auto"/>
        </w:rPr>
      </w:pPr>
      <w:r w:rsidRPr="00C542FC">
        <w:rPr>
          <w:color w:val="auto"/>
        </w:rPr>
        <w:t>La verificación de que:</w:t>
      </w:r>
    </w:p>
    <w:p w:rsidR="00116BB3" w:rsidRPr="00C542FC" w:rsidRDefault="00116BB3" w:rsidP="00B973CC">
      <w:pPr>
        <w:pStyle w:val="PSI-ComentarioNumeracin"/>
        <w:rPr>
          <w:color w:val="auto"/>
        </w:rPr>
      </w:pPr>
      <w:r w:rsidRPr="00C542FC">
        <w:rPr>
          <w:color w:val="auto"/>
        </w:rPr>
        <w:t>a.</w:t>
      </w:r>
      <w:r w:rsidR="00016B00" w:rsidRPr="00C542FC">
        <w:rPr>
          <w:color w:val="auto"/>
        </w:rPr>
        <w:t xml:space="preserve">  L</w:t>
      </w:r>
      <w:r w:rsidRPr="00C542FC">
        <w:rPr>
          <w:color w:val="auto"/>
        </w:rPr>
        <w:t>os requerimientos descritos en el documento de requerimientos han sido aprobados por una autoridad apropiada.</w:t>
      </w:r>
    </w:p>
    <w:p w:rsidR="00116BB3" w:rsidRPr="00C542FC" w:rsidRDefault="00016B00" w:rsidP="00B973CC">
      <w:pPr>
        <w:pStyle w:val="PSI-ComentarioNumeracin"/>
        <w:rPr>
          <w:color w:val="auto"/>
        </w:rPr>
      </w:pPr>
      <w:r w:rsidRPr="00C542FC">
        <w:rPr>
          <w:color w:val="auto"/>
        </w:rPr>
        <w:t xml:space="preserve">b. </w:t>
      </w:r>
      <w:r w:rsidR="001336D2" w:rsidRPr="00C542FC">
        <w:rPr>
          <w:color w:val="auto"/>
        </w:rPr>
        <w:t>L</w:t>
      </w:r>
      <w:r w:rsidR="00116BB3" w:rsidRPr="00C542FC">
        <w:rPr>
          <w:color w:val="auto"/>
        </w:rPr>
        <w:t>os requerimientos descritos en el documento de requerimientos son implementados en el diseño expresado en el documento de diseño.</w:t>
      </w:r>
    </w:p>
    <w:p w:rsidR="00116BB3" w:rsidRPr="00C542FC" w:rsidRDefault="00016B00" w:rsidP="00B973CC">
      <w:pPr>
        <w:pStyle w:val="PSI-ComentarioNumeracin"/>
        <w:rPr>
          <w:color w:val="auto"/>
        </w:rPr>
      </w:pPr>
      <w:r w:rsidRPr="00C542FC">
        <w:rPr>
          <w:color w:val="auto"/>
        </w:rPr>
        <w:t xml:space="preserve">c. </w:t>
      </w:r>
      <w:r w:rsidR="001336D2" w:rsidRPr="00C542FC">
        <w:rPr>
          <w:color w:val="auto"/>
        </w:rPr>
        <w:t>E</w:t>
      </w:r>
      <w:r w:rsidR="00116BB3" w:rsidRPr="00C542FC">
        <w:rPr>
          <w:color w:val="auto"/>
        </w:rPr>
        <w:t>l diseño expresado en el documento de diseño esta implementado en código.</w:t>
      </w:r>
    </w:p>
    <w:p w:rsidR="00116BB3" w:rsidRPr="00C542FC" w:rsidRDefault="00116BB3" w:rsidP="00B973CC">
      <w:pPr>
        <w:pStyle w:val="PSI-Comentario"/>
        <w:rPr>
          <w:color w:val="auto"/>
        </w:rPr>
      </w:pPr>
      <w:r w:rsidRPr="00C542FC">
        <w:rPr>
          <w:color w:val="auto"/>
        </w:rPr>
        <w:t>Validar que el código, cuando es ejecutado, se adecua a los requerimientos expresados en el documento de requerimientos.</w:t>
      </w:r>
    </w:p>
    <w:p w:rsidR="00116BB3" w:rsidRDefault="00116BB3" w:rsidP="00470764">
      <w:pPr>
        <w:pStyle w:val="PSI-Ttulo3"/>
      </w:pPr>
      <w:bookmarkStart w:id="34" w:name="_Toc21938353"/>
      <w:bookmarkStart w:id="35" w:name="_Toc146641034"/>
      <w:r>
        <w:t>Documentación de usuario</w:t>
      </w:r>
      <w:bookmarkEnd w:id="34"/>
      <w:bookmarkEnd w:id="35"/>
    </w:p>
    <w:p w:rsidR="00116BB3" w:rsidRPr="00C542FC" w:rsidRDefault="00116BB3" w:rsidP="00B973CC">
      <w:pPr>
        <w:pStyle w:val="PSI-Comentario"/>
        <w:rPr>
          <w:color w:val="auto"/>
        </w:rPr>
      </w:pPr>
      <w:r w:rsidRPr="00C542FC">
        <w:rPr>
          <w:color w:val="auto"/>
        </w:rPr>
        <w:t>La documentación de usuario debe especificar y describir los datos y entradas de control requeridos, así como la secuencia de entradas, opciones, limitaciones de programa y otros ítems necesarios para la ejecución exitosa del software.</w:t>
      </w:r>
    </w:p>
    <w:p w:rsidR="00116BB3" w:rsidRPr="00C542FC" w:rsidRDefault="00116BB3" w:rsidP="00B973CC">
      <w:pPr>
        <w:pStyle w:val="PSI-Comentario"/>
        <w:rPr>
          <w:color w:val="auto"/>
        </w:rPr>
      </w:pPr>
      <w:r w:rsidRPr="00C542FC">
        <w:rPr>
          <w:color w:val="auto"/>
        </w:rPr>
        <w:t>Todos los errores deben ser identificados y las acciones correctivas descritas.</w:t>
      </w:r>
    </w:p>
    <w:p w:rsidR="000361BC" w:rsidRPr="00C542FC" w:rsidRDefault="00116BB3" w:rsidP="00B973CC">
      <w:pPr>
        <w:pStyle w:val="PSI-Comentario"/>
        <w:rPr>
          <w:color w:val="auto"/>
        </w:rPr>
      </w:pPr>
      <w:r w:rsidRPr="00C542FC">
        <w:rPr>
          <w:color w:val="auto"/>
        </w:rP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146641035"/>
      <w:r w:rsidR="00116BB3">
        <w:lastRenderedPageBreak/>
        <w:t>Plan de Gestión de configuración</w:t>
      </w:r>
      <w:bookmarkEnd w:id="36"/>
      <w:bookmarkEnd w:id="37"/>
    </w:p>
    <w:p w:rsidR="000C39D2" w:rsidRDefault="000C39D2" w:rsidP="00470764">
      <w:pPr>
        <w:pStyle w:val="PSI-Ttulo3"/>
      </w:pPr>
      <w:bookmarkStart w:id="38" w:name="_Toc158379385"/>
      <w:bookmarkStart w:id="39" w:name="_Toc164002208"/>
      <w:bookmarkStart w:id="40" w:name="_Toc146641036"/>
      <w:r>
        <w:t>Propósito</w:t>
      </w:r>
      <w:bookmarkEnd w:id="38"/>
      <w:bookmarkEnd w:id="39"/>
      <w:bookmarkEnd w:id="40"/>
    </w:p>
    <w:p w:rsidR="00C8326E" w:rsidRPr="00C8326E" w:rsidRDefault="00C8326E" w:rsidP="00C8326E">
      <w:pPr>
        <w:pStyle w:val="PSI-Comentario"/>
        <w:rPr>
          <w:color w:val="auto"/>
          <w:lang w:val="es-ES" w:eastAsia="es-ES"/>
        </w:rPr>
      </w:pPr>
      <w:r>
        <w:rPr>
          <w:color w:val="auto"/>
          <w:lang w:val="es-ES" w:eastAsia="es-ES"/>
        </w:rPr>
        <w:t>El documento de plan de gestión de configuración</w:t>
      </w:r>
      <w:r w:rsidRPr="00C8326E">
        <w:rPr>
          <w:color w:val="auto"/>
          <w:lang w:val="es-ES" w:eastAsia="es-ES"/>
        </w:rPr>
        <w:t xml:space="preserve"> describe las actividades de gestión de configuración de software que</w:t>
      </w:r>
      <w:r>
        <w:rPr>
          <w:color w:val="auto"/>
          <w:lang w:val="es-ES" w:eastAsia="es-ES"/>
        </w:rPr>
        <w:t xml:space="preserve"> </w:t>
      </w:r>
      <w:r w:rsidRPr="00C8326E">
        <w:rPr>
          <w:color w:val="auto"/>
          <w:lang w:val="es-ES" w:eastAsia="es-ES"/>
        </w:rPr>
        <w:t xml:space="preserve">deben ser llevadas a cabo durante el proceso de desarrollo del proyecto. </w:t>
      </w:r>
      <w:r w:rsidR="00096604">
        <w:rPr>
          <w:color w:val="auto"/>
          <w:lang w:val="es-ES" w:eastAsia="es-ES"/>
        </w:rPr>
        <w:t>S</w:t>
      </w:r>
      <w:r w:rsidRPr="00C8326E">
        <w:rPr>
          <w:color w:val="auto"/>
          <w:lang w:val="es-ES" w:eastAsia="es-ES"/>
        </w:rPr>
        <w:t>e</w:t>
      </w:r>
      <w:r>
        <w:rPr>
          <w:color w:val="auto"/>
          <w:lang w:val="es-ES" w:eastAsia="es-ES"/>
        </w:rPr>
        <w:t xml:space="preserve"> </w:t>
      </w:r>
      <w:r w:rsidRPr="00C8326E">
        <w:rPr>
          <w:color w:val="auto"/>
          <w:lang w:val="es-ES" w:eastAsia="es-ES"/>
        </w:rPr>
        <w:t>definen tanto los productos que se pondrán bajo control de configuración como los</w:t>
      </w:r>
      <w:r>
        <w:rPr>
          <w:color w:val="auto"/>
          <w:lang w:val="es-ES" w:eastAsia="es-ES"/>
        </w:rPr>
        <w:t xml:space="preserve"> </w:t>
      </w:r>
      <w:r w:rsidRPr="00C8326E">
        <w:rPr>
          <w:color w:val="auto"/>
          <w:lang w:val="es-ES" w:eastAsia="es-ES"/>
        </w:rPr>
        <w:t>procedimientos que deben ser seguidos por los integrantes del equipo de trabajo.</w:t>
      </w:r>
    </w:p>
    <w:p w:rsidR="000C39D2" w:rsidRDefault="00D62181" w:rsidP="00470764">
      <w:pPr>
        <w:pStyle w:val="PSI-Ttulo3"/>
      </w:pPr>
      <w:bookmarkStart w:id="41" w:name="_Toc158379386"/>
      <w:bookmarkStart w:id="42" w:name="_Toc164002209"/>
      <w:r>
        <w:br/>
      </w:r>
      <w:bookmarkStart w:id="43" w:name="_Toc146641037"/>
      <w:r w:rsidR="000C39D2">
        <w:t>Resumen</w:t>
      </w:r>
      <w:bookmarkEnd w:id="41"/>
      <w:bookmarkEnd w:id="42"/>
      <w:bookmarkEnd w:id="43"/>
    </w:p>
    <w:p w:rsidR="000C39D2" w:rsidRPr="00096604" w:rsidRDefault="000C39D2" w:rsidP="00B973CC">
      <w:pPr>
        <w:pStyle w:val="PSI-Comentario"/>
        <w:rPr>
          <w:color w:val="auto"/>
          <w:lang w:eastAsia="es-ES"/>
        </w:rPr>
      </w:pPr>
      <w:r w:rsidRPr="00096604">
        <w:rPr>
          <w:color w:val="auto"/>
          <w:lang w:eastAsia="es-ES"/>
        </w:rPr>
        <w:t>La Gestión de Configuración, en resumen, identifica los elementos de un proyecto de desarrollo de software (especificaciones, requisitos, arquitecturas, código, planes, etc</w:t>
      </w:r>
      <w:r w:rsidR="000C06C5" w:rsidRPr="00096604">
        <w:rPr>
          <w:color w:val="auto"/>
          <w:lang w:eastAsia="es-ES"/>
        </w:rPr>
        <w:t>.</w:t>
      </w:r>
      <w:r w:rsidRPr="00096604">
        <w:rPr>
          <w:color w:val="auto"/>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Default="00D62181" w:rsidP="00470764">
      <w:pPr>
        <w:pStyle w:val="PSI-Ttulo3"/>
      </w:pPr>
      <w:bookmarkStart w:id="44" w:name="_Toc158379387"/>
      <w:bookmarkStart w:id="45" w:name="_Toc164002210"/>
      <w:r>
        <w:br/>
      </w:r>
      <w:bookmarkStart w:id="46" w:name="_Toc146641038"/>
      <w:r w:rsidR="000C39D2">
        <w:t>Organización, Responsabilidades</w:t>
      </w:r>
      <w:bookmarkEnd w:id="44"/>
      <w:bookmarkEnd w:id="45"/>
      <w:bookmarkEnd w:id="46"/>
    </w:p>
    <w:p w:rsidR="006F089D" w:rsidRPr="006F089D" w:rsidRDefault="006F089D" w:rsidP="006F089D">
      <w:pPr>
        <w:pStyle w:val="PSI-Comentario"/>
        <w:rPr>
          <w:color w:val="auto"/>
          <w:lang w:eastAsia="es-ES"/>
        </w:rPr>
      </w:pPr>
      <w:r w:rsidRPr="006F089D">
        <w:rPr>
          <w:color w:val="auto"/>
          <w:lang w:eastAsia="es-ES"/>
        </w:rPr>
        <w:t>Los responsables de llevar adelante las actividades de gestión de configuración dentro del proyecto, serán todos los miembros del equipo, Bahamonde Yohana, Chuchuy José, Gleadell Carla. Lo realizaran por turno, cuando alguno detecte un bug o una nueva necesidad, quedara registrado el cambio en los documentos, para luego hacer</w:t>
      </w:r>
      <w:r w:rsidRPr="006F089D">
        <w:t xml:space="preserve"> </w:t>
      </w:r>
      <w:r w:rsidRPr="006F089D">
        <w:rPr>
          <w:color w:val="auto"/>
          <w:lang w:eastAsia="es-ES"/>
        </w:rPr>
        <w:t>una reunión del equipo, para exponer el cambio realizado y debatirlo entre los</w:t>
      </w:r>
      <w:r>
        <w:rPr>
          <w:color w:val="auto"/>
          <w:lang w:eastAsia="es-ES"/>
        </w:rPr>
        <w:t xml:space="preserve"> </w:t>
      </w:r>
      <w:r w:rsidRPr="006F089D">
        <w:rPr>
          <w:color w:val="auto"/>
          <w:lang w:eastAsia="es-ES"/>
        </w:rPr>
        <w:t>miembros, hasta llegar a un acuerdo.</w:t>
      </w:r>
    </w:p>
    <w:p w:rsidR="000C39D2" w:rsidRDefault="000C39D2" w:rsidP="00470764">
      <w:pPr>
        <w:pStyle w:val="PSI-Ttulo3"/>
      </w:pPr>
      <w:bookmarkStart w:id="47" w:name="_Toc145736019"/>
      <w:bookmarkStart w:id="48" w:name="_Toc158379388"/>
      <w:bookmarkStart w:id="49" w:name="_Toc164002211"/>
      <w:bookmarkStart w:id="50" w:name="OLE_LINK5"/>
      <w:bookmarkStart w:id="51" w:name="OLE_LINK6"/>
      <w:bookmarkStart w:id="52" w:name="_Toc146641039"/>
      <w:r>
        <w:t>Herramientas, Entorno, e Infraestructura</w:t>
      </w:r>
      <w:bookmarkEnd w:id="47"/>
      <w:bookmarkEnd w:id="48"/>
      <w:bookmarkEnd w:id="49"/>
      <w:bookmarkEnd w:id="52"/>
    </w:p>
    <w:p w:rsidR="00C80CA0" w:rsidRDefault="00C80CA0" w:rsidP="00C80CA0">
      <w:pPr>
        <w:pStyle w:val="PSI-Comentario"/>
        <w:rPr>
          <w:color w:val="auto"/>
          <w:lang w:val="es-ES" w:eastAsia="es-ES"/>
        </w:rPr>
      </w:pPr>
      <w:r w:rsidRPr="00C80CA0">
        <w:rPr>
          <w:color w:val="auto"/>
          <w:lang w:val="es-ES" w:eastAsia="es-ES"/>
        </w:rPr>
        <w:t>Se hace uso de la herramienta Visual Code.</w:t>
      </w:r>
      <w:r>
        <w:rPr>
          <w:color w:val="auto"/>
          <w:lang w:val="es-ES" w:eastAsia="es-ES"/>
        </w:rPr>
        <w:t xml:space="preserve"> </w:t>
      </w:r>
      <w:r w:rsidRPr="00C80CA0">
        <w:rPr>
          <w:color w:val="auto"/>
          <w:lang w:val="es-ES" w:eastAsia="es-ES"/>
        </w:rPr>
        <w:t xml:space="preserve">Se emplea </w:t>
      </w:r>
      <w:r w:rsidR="00890DCD" w:rsidRPr="00C80CA0">
        <w:rPr>
          <w:color w:val="auto"/>
          <w:lang w:val="es-ES" w:eastAsia="es-ES"/>
        </w:rPr>
        <w:t>MySQL</w:t>
      </w:r>
      <w:r w:rsidR="00890DCD">
        <w:rPr>
          <w:color w:val="auto"/>
          <w:lang w:val="es-ES" w:eastAsia="es-ES"/>
        </w:rPr>
        <w:t xml:space="preserve"> </w:t>
      </w:r>
      <w:r w:rsidR="00890DCD" w:rsidRPr="00C80CA0">
        <w:rPr>
          <w:color w:val="auto"/>
          <w:lang w:val="es-ES" w:eastAsia="es-ES"/>
        </w:rPr>
        <w:t>Workbench</w:t>
      </w:r>
      <w:r w:rsidR="00890DCD" w:rsidRPr="00C80CA0">
        <w:rPr>
          <w:color w:val="auto"/>
          <w:lang w:val="es-ES" w:eastAsia="es-ES"/>
        </w:rPr>
        <w:t xml:space="preserve"> </w:t>
      </w:r>
      <w:bookmarkStart w:id="53" w:name="_GoBack"/>
      <w:bookmarkEnd w:id="53"/>
      <w:r w:rsidRPr="00C80CA0">
        <w:rPr>
          <w:color w:val="auto"/>
          <w:lang w:val="es-ES" w:eastAsia="es-ES"/>
        </w:rPr>
        <w:t>para gestionar la base de datos que gestionara la información</w:t>
      </w:r>
      <w:r>
        <w:rPr>
          <w:color w:val="auto"/>
          <w:lang w:val="es-ES" w:eastAsia="es-ES"/>
        </w:rPr>
        <w:t xml:space="preserve"> </w:t>
      </w:r>
      <w:r w:rsidRPr="00C80CA0">
        <w:rPr>
          <w:color w:val="auto"/>
          <w:lang w:val="es-ES" w:eastAsia="es-ES"/>
        </w:rPr>
        <w:t>de nuestro modelo de datos o de negocio.</w:t>
      </w:r>
      <w:r>
        <w:rPr>
          <w:color w:val="auto"/>
          <w:lang w:val="es-ES" w:eastAsia="es-ES"/>
        </w:rPr>
        <w:t xml:space="preserve"> </w:t>
      </w:r>
      <w:r w:rsidRPr="00C80CA0">
        <w:rPr>
          <w:color w:val="auto"/>
          <w:lang w:val="es-ES" w:eastAsia="es-ES"/>
        </w:rPr>
        <w:t>Se emplea del framework UARGFlow para desarrollar la aplicación y para realizar</w:t>
      </w:r>
      <w:r>
        <w:rPr>
          <w:color w:val="auto"/>
          <w:lang w:val="es-ES" w:eastAsia="es-ES"/>
        </w:rPr>
        <w:t xml:space="preserve"> </w:t>
      </w:r>
      <w:r w:rsidRPr="00C80CA0">
        <w:rPr>
          <w:color w:val="auto"/>
          <w:lang w:val="es-ES" w:eastAsia="es-ES"/>
        </w:rPr>
        <w:t>pruebas.</w:t>
      </w:r>
      <w:r>
        <w:rPr>
          <w:color w:val="auto"/>
          <w:lang w:val="es-ES" w:eastAsia="es-ES"/>
        </w:rPr>
        <w:t xml:space="preserve"> </w:t>
      </w:r>
      <w:r w:rsidRPr="00C80CA0">
        <w:rPr>
          <w:color w:val="auto"/>
          <w:lang w:val="es-ES" w:eastAsia="es-ES"/>
        </w:rPr>
        <w:t>Para documentar todo el proyecto se hace uso la herramienta PSI.</w:t>
      </w:r>
    </w:p>
    <w:p w:rsidR="000C39D2" w:rsidRPr="00077D49" w:rsidRDefault="00C80CA0" w:rsidP="00077D49">
      <w:pPr>
        <w:pStyle w:val="PSI-Comentario"/>
        <w:rPr>
          <w:color w:val="auto"/>
          <w:lang w:val="es-ES" w:eastAsia="es-ES"/>
        </w:rPr>
      </w:pPr>
      <w:r w:rsidRPr="00C80CA0">
        <w:rPr>
          <w:color w:val="auto"/>
          <w:lang w:val="es-ES" w:eastAsia="es-ES"/>
        </w:rPr>
        <w:t>Las herramientas de software que se dispone para el desarrollo de la gestión de</w:t>
      </w:r>
      <w:r>
        <w:rPr>
          <w:color w:val="auto"/>
          <w:lang w:val="es-ES" w:eastAsia="es-ES"/>
        </w:rPr>
        <w:t xml:space="preserve"> </w:t>
      </w:r>
      <w:r w:rsidRPr="00C80CA0">
        <w:rPr>
          <w:color w:val="auto"/>
          <w:lang w:val="es-ES" w:eastAsia="es-ES"/>
        </w:rPr>
        <w:t>configuraciones, será utilizando el S.O. Windows 11, con las siguientes aplicaciones:</w:t>
      </w:r>
      <w:r>
        <w:rPr>
          <w:color w:val="auto"/>
          <w:lang w:val="es-ES" w:eastAsia="es-ES"/>
        </w:rPr>
        <w:t xml:space="preserve"> </w:t>
      </w:r>
      <w:r w:rsidRPr="00C80CA0">
        <w:rPr>
          <w:color w:val="auto"/>
          <w:lang w:val="es-ES" w:eastAsia="es-ES"/>
        </w:rPr>
        <w:t>XAMPP, para entorno web y la conexión con la Base de datos; Luego, Visual Codes</w:t>
      </w:r>
      <w:r>
        <w:rPr>
          <w:color w:val="auto"/>
          <w:lang w:val="es-ES" w:eastAsia="es-ES"/>
        </w:rPr>
        <w:t xml:space="preserve"> </w:t>
      </w:r>
      <w:r w:rsidRPr="00C80CA0">
        <w:rPr>
          <w:color w:val="auto"/>
          <w:lang w:val="es-ES" w:eastAsia="es-ES"/>
        </w:rPr>
        <w:t>para la programación en PHP; MySQL</w:t>
      </w:r>
      <w:r>
        <w:rPr>
          <w:color w:val="auto"/>
          <w:lang w:val="es-ES" w:eastAsia="es-ES"/>
        </w:rPr>
        <w:t xml:space="preserve"> </w:t>
      </w:r>
      <w:r w:rsidRPr="00C80CA0">
        <w:rPr>
          <w:color w:val="auto"/>
          <w:lang w:val="es-ES" w:eastAsia="es-ES"/>
        </w:rPr>
        <w:t>Workbench, para la gestión de Base de datos de</w:t>
      </w:r>
      <w:r>
        <w:rPr>
          <w:color w:val="auto"/>
          <w:lang w:val="es-ES" w:eastAsia="es-ES"/>
        </w:rPr>
        <w:t xml:space="preserve"> </w:t>
      </w:r>
      <w:r w:rsidRPr="00C80CA0">
        <w:rPr>
          <w:color w:val="auto"/>
          <w:lang w:val="es-ES" w:eastAsia="es-ES"/>
        </w:rPr>
        <w:t>UARG-Flow; y con una cuenta de Gmail para acceder al sistema.</w:t>
      </w:r>
      <w:r>
        <w:rPr>
          <w:color w:val="auto"/>
          <w:lang w:val="es-ES" w:eastAsia="es-ES"/>
        </w:rPr>
        <w:t xml:space="preserve"> </w:t>
      </w:r>
      <w:r w:rsidRPr="00C80CA0">
        <w:rPr>
          <w:color w:val="auto"/>
          <w:lang w:val="es-ES" w:eastAsia="es-ES"/>
        </w:rPr>
        <w:t>Correspondiente a la documentación, se empleará las plantillas de la herramienta</w:t>
      </w:r>
      <w:r>
        <w:rPr>
          <w:color w:val="auto"/>
          <w:lang w:val="es-ES" w:eastAsia="es-ES"/>
        </w:rPr>
        <w:t xml:space="preserve"> </w:t>
      </w:r>
      <w:r w:rsidRPr="00C80CA0">
        <w:rPr>
          <w:color w:val="auto"/>
          <w:lang w:val="es-ES" w:eastAsia="es-ES"/>
        </w:rPr>
        <w:t>“PSI- Metodología” y Google Drive para almacenamiento.</w:t>
      </w:r>
      <w:r>
        <w:rPr>
          <w:color w:val="auto"/>
          <w:lang w:val="es-ES" w:eastAsia="es-ES"/>
        </w:rPr>
        <w:t xml:space="preserve"> </w:t>
      </w:r>
      <w:r w:rsidRPr="00C80CA0">
        <w:rPr>
          <w:color w:val="auto"/>
          <w:lang w:val="es-ES" w:eastAsia="es-ES"/>
        </w:rPr>
        <w:t>Luego, para el control de versiones, se utilizará el Git.</w:t>
      </w:r>
    </w:p>
    <w:p w:rsidR="00BE1EEE" w:rsidRDefault="0029269D" w:rsidP="00470764">
      <w:pPr>
        <w:pStyle w:val="PSI-Ttulo3"/>
      </w:pPr>
      <w:r>
        <w:br/>
      </w:r>
      <w:bookmarkStart w:id="54" w:name="_Toc146641040"/>
      <w:r w:rsidR="00BE1EEE">
        <w:t>Forma de trabajo</w:t>
      </w:r>
      <w:bookmarkEnd w:id="54"/>
      <w:r w:rsidR="00BE1EEE">
        <w:t xml:space="preserve"> </w:t>
      </w:r>
    </w:p>
    <w:p w:rsidR="00BE1EEE" w:rsidRPr="003A543A" w:rsidRDefault="00BE1EEE" w:rsidP="00B973CC">
      <w:pPr>
        <w:pStyle w:val="PSI-Comentario"/>
        <w:rPr>
          <w:color w:val="auto"/>
          <w:lang w:eastAsia="es-ES"/>
        </w:rPr>
      </w:pPr>
      <w:r w:rsidRPr="003A543A">
        <w:rPr>
          <w:color w:val="auto"/>
          <w:lang w:eastAsia="es-ES"/>
        </w:rPr>
        <w:t xml:space="preserve">Durante el proceso de gestión de configuración se utilizará la herramienta </w:t>
      </w:r>
      <w:r w:rsidR="003A543A" w:rsidRPr="003A543A">
        <w:rPr>
          <w:color w:val="auto"/>
          <w:lang w:eastAsia="es-ES"/>
        </w:rPr>
        <w:t>GitHub</w:t>
      </w:r>
      <w:r w:rsidRPr="003A543A">
        <w:rPr>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w:t>
      </w:r>
    </w:p>
    <w:bookmarkEnd w:id="50"/>
    <w:bookmarkEnd w:id="51"/>
    <w:p w:rsidR="000C39D2" w:rsidRDefault="0029269D" w:rsidP="00470764">
      <w:pPr>
        <w:pStyle w:val="PSI-Ttulo3"/>
      </w:pPr>
      <w:r>
        <w:lastRenderedPageBreak/>
        <w:br/>
      </w:r>
      <w:bookmarkStart w:id="55" w:name="_Toc146641041"/>
      <w:r w:rsidR="000C39D2">
        <w:t>Control de Cambios</w:t>
      </w:r>
      <w:bookmarkEnd w:id="55"/>
    </w:p>
    <w:p w:rsidR="000955C7" w:rsidRDefault="00B73889" w:rsidP="000955C7">
      <w:pPr>
        <w:pStyle w:val="PSI-Comentario"/>
        <w:rPr>
          <w:color w:val="auto"/>
          <w:lang w:eastAsia="es-ES"/>
        </w:rPr>
      </w:pPr>
      <w:r w:rsidRPr="00B73889">
        <w:rPr>
          <w:color w:val="auto"/>
          <w:lang w:eastAsia="es-ES"/>
        </w:rPr>
        <w:t xml:space="preserve">Para solicitud de cambios de sistema se deberá determinar qué cambios realizar, luego se realiza el documento “Solicitud de Cambios” para registrar dicha solicitud. </w:t>
      </w:r>
    </w:p>
    <w:p w:rsidR="000955C7" w:rsidRPr="000955C7" w:rsidRDefault="000955C7" w:rsidP="000955C7">
      <w:pPr>
        <w:pStyle w:val="PSI-Comentario"/>
        <w:rPr>
          <w:color w:val="auto"/>
        </w:rPr>
      </w:pPr>
      <w:r>
        <w:rPr>
          <w:color w:val="auto"/>
        </w:rPr>
        <w:t xml:space="preserve">La petición </w:t>
      </w:r>
      <w:r w:rsidRPr="000955C7">
        <w:rPr>
          <w:color w:val="auto"/>
        </w:rPr>
        <w:t>contiene:</w:t>
      </w:r>
    </w:p>
    <w:p w:rsidR="000955C7" w:rsidRPr="000955C7" w:rsidRDefault="000955C7" w:rsidP="000955C7">
      <w:pPr>
        <w:pStyle w:val="PSI-ComentarioNumeracin"/>
        <w:rPr>
          <w:color w:val="auto"/>
        </w:rPr>
      </w:pPr>
      <w:r w:rsidRPr="000955C7">
        <w:rPr>
          <w:color w:val="auto"/>
        </w:rPr>
        <w:t>Nombre y versión del Elemento de Configuración de Software a cambiar.</w:t>
      </w:r>
    </w:p>
    <w:p w:rsidR="000955C7" w:rsidRPr="000955C7" w:rsidRDefault="000955C7" w:rsidP="000955C7">
      <w:pPr>
        <w:pStyle w:val="PSI-ComentarioNumeracin"/>
        <w:rPr>
          <w:color w:val="auto"/>
        </w:rPr>
      </w:pPr>
      <w:r w:rsidRPr="000955C7">
        <w:rPr>
          <w:color w:val="auto"/>
        </w:rPr>
        <w:t>Nombre del peticionario.</w:t>
      </w:r>
    </w:p>
    <w:p w:rsidR="000955C7" w:rsidRPr="000955C7" w:rsidRDefault="000955C7" w:rsidP="000955C7">
      <w:pPr>
        <w:pStyle w:val="PSI-ComentarioNumeracin"/>
        <w:rPr>
          <w:color w:val="auto"/>
        </w:rPr>
      </w:pPr>
      <w:r w:rsidRPr="000955C7">
        <w:rPr>
          <w:color w:val="auto"/>
        </w:rPr>
        <w:t>Fecha de petición</w:t>
      </w:r>
    </w:p>
    <w:p w:rsidR="000955C7" w:rsidRPr="000955C7" w:rsidRDefault="000955C7" w:rsidP="000955C7">
      <w:pPr>
        <w:pStyle w:val="PSI-ComentarioNumeracin"/>
        <w:rPr>
          <w:color w:val="auto"/>
        </w:rPr>
      </w:pPr>
      <w:r w:rsidRPr="000955C7">
        <w:rPr>
          <w:color w:val="auto"/>
        </w:rPr>
        <w:t>Necesidad del cambio</w:t>
      </w:r>
    </w:p>
    <w:p w:rsidR="000955C7" w:rsidRPr="000955C7" w:rsidRDefault="000955C7" w:rsidP="000955C7">
      <w:pPr>
        <w:pStyle w:val="PSI-ComentarioNumeracin"/>
        <w:rPr>
          <w:color w:val="auto"/>
        </w:rPr>
      </w:pPr>
      <w:r w:rsidRPr="000955C7">
        <w:rPr>
          <w:color w:val="auto"/>
        </w:rPr>
        <w:t>Descripción del cambio pedido</w:t>
      </w:r>
    </w:p>
    <w:p w:rsidR="000955C7" w:rsidRPr="000955C7" w:rsidRDefault="000955C7" w:rsidP="000955C7">
      <w:pPr>
        <w:pStyle w:val="PSI-ComentarioNumeracin"/>
        <w:rPr>
          <w:color w:val="auto"/>
        </w:rPr>
      </w:pPr>
      <w:r w:rsidRPr="000955C7">
        <w:rPr>
          <w:color w:val="auto"/>
        </w:rPr>
        <w:t>Prioridad</w:t>
      </w:r>
    </w:p>
    <w:p w:rsidR="000955C7" w:rsidRPr="000955C7" w:rsidRDefault="000955C7" w:rsidP="000955C7">
      <w:pPr>
        <w:pStyle w:val="PSI-ComentarioNumeracin"/>
        <w:rPr>
          <w:color w:val="auto"/>
        </w:rPr>
      </w:pPr>
      <w:r w:rsidRPr="000955C7">
        <w:rPr>
          <w:color w:val="auto"/>
        </w:rPr>
        <w:t>Estado</w:t>
      </w:r>
    </w:p>
    <w:p w:rsidR="000955C7" w:rsidRPr="000955C7" w:rsidRDefault="000955C7" w:rsidP="000955C7">
      <w:pPr>
        <w:pStyle w:val="PSI-ComentarioNumeracin"/>
        <w:rPr>
          <w:color w:val="auto"/>
          <w:highlight w:val="yellow"/>
          <w:lang w:val="es-ES"/>
        </w:rPr>
      </w:pPr>
      <w:r w:rsidRPr="000955C7">
        <w:rPr>
          <w:color w:val="auto"/>
        </w:rPr>
        <w:t>Fecha del cambio</w:t>
      </w:r>
    </w:p>
    <w:p w:rsidR="00B73889" w:rsidRPr="00B73889" w:rsidRDefault="00B73889" w:rsidP="00B73889">
      <w:pPr>
        <w:pStyle w:val="PSI-Comentario"/>
        <w:rPr>
          <w:color w:val="auto"/>
          <w:lang w:eastAsia="es-ES"/>
        </w:rPr>
      </w:pPr>
      <w:r w:rsidRPr="00B73889">
        <w:rPr>
          <w:color w:val="auto"/>
          <w:lang w:eastAsia="es-ES"/>
        </w:rPr>
        <w:t>En el caso de los errores detectados, deberán ser identificados a través de los medios de comunicación con los profesores de la cátedra “Laboratorio de Desarrollo de Software” y la líder de equipo que desarrollo el sistema. Una vez que se recibe una Solicitud de Cambio, se realiza una evaluación técnica o análisis de impacto entre los miembros del equipo de desarrollo, para determinar el alcance de las modificaciones, que serían necesarias realizar una vez se acepte la petición o si se presentaran complicaciones al agregar tales características. En cualquier caso, la decisión tomada deberá quedar documentada de alguna forma. Tras realizar el cambio se comunicará a todos aquellos que estén afectados por dicho cambio. De esta forma, se pretende preservar la integridad de los productos haciendo que todo el mundo trabaje con las versiones correctas.</w:t>
      </w:r>
    </w:p>
    <w:p w:rsidR="000C39D2" w:rsidRDefault="000C39D2" w:rsidP="00470764">
      <w:pPr>
        <w:pStyle w:val="PSI-Ttulo3"/>
      </w:pPr>
      <w:bookmarkStart w:id="56" w:name="_Toc146641042"/>
      <w:r>
        <w:t>Reportes y Auditorias</w:t>
      </w:r>
      <w:bookmarkEnd w:id="56"/>
    </w:p>
    <w:p w:rsidR="000D478E" w:rsidRPr="00DC5CAF" w:rsidRDefault="000C39D2" w:rsidP="00B973CC">
      <w:pPr>
        <w:pStyle w:val="PSI-Comentario"/>
        <w:rPr>
          <w:color w:val="auto"/>
          <w:lang w:eastAsia="es-ES"/>
        </w:rPr>
      </w:pPr>
      <w:r w:rsidRPr="00DC5CAF">
        <w:rPr>
          <w:color w:val="auto"/>
          <w:lang w:eastAsia="es-ES"/>
        </w:rPr>
        <w:t>Se realizará las siguientes auditorias:</w:t>
      </w:r>
      <w:r w:rsidR="000D478E" w:rsidRPr="00DC5CAF">
        <w:rPr>
          <w:color w:val="auto"/>
          <w:lang w:eastAsia="es-ES"/>
        </w:rPr>
        <w:t xml:space="preserve"> </w:t>
      </w:r>
    </w:p>
    <w:p w:rsidR="000C39D2" w:rsidRPr="00DC5CAF" w:rsidRDefault="000C39D2" w:rsidP="00B973CC">
      <w:pPr>
        <w:pStyle w:val="PSI-Comentario"/>
        <w:rPr>
          <w:color w:val="auto"/>
        </w:rPr>
      </w:pPr>
      <w:r>
        <w:rPr>
          <w:b/>
        </w:rPr>
        <w:t>Auditoria Funcional:</w:t>
      </w:r>
      <w:r>
        <w:t xml:space="preserve"> </w:t>
      </w:r>
      <w:r w:rsidRPr="00DC5CAF">
        <w:rPr>
          <w:color w:val="auto"/>
          <w:lang w:eastAsia="es-ES"/>
        </w:rPr>
        <w:t xml:space="preserve">Cuyo objetivo es comprobar que se han completado todas las pruebas necesarias para el / los ECS auditados, y que, teniendo en cuenta los resultados de los </w:t>
      </w:r>
      <w:proofErr w:type="spellStart"/>
      <w:r w:rsidRPr="00DC5CAF">
        <w:rPr>
          <w:color w:val="auto"/>
          <w:lang w:eastAsia="es-ES"/>
        </w:rPr>
        <w:t>tests</w:t>
      </w:r>
      <w:proofErr w:type="spellEnd"/>
      <w:r w:rsidRPr="00DC5CAF">
        <w:rPr>
          <w:color w:val="auto"/>
          <w:lang w:eastAsia="es-ES"/>
        </w:rPr>
        <w:t>, se puede afirmar que el / los ECS satisfacen los requisitos que se impusieron sobre él.</w:t>
      </w:r>
    </w:p>
    <w:p w:rsidR="000C39D2" w:rsidRDefault="000C39D2" w:rsidP="00B973CC">
      <w:pPr>
        <w:pStyle w:val="PSI-Comentario"/>
      </w:pPr>
      <w:r>
        <w:rPr>
          <w:b/>
        </w:rPr>
        <w:t>Revisión formal de certificación</w:t>
      </w:r>
      <w:r>
        <w:t xml:space="preserve">: </w:t>
      </w:r>
      <w:r w:rsidRPr="00DC5CAF">
        <w:rPr>
          <w:color w:val="auto"/>
          <w:lang w:eastAsia="es-ES"/>
        </w:rPr>
        <w:t>Cuyo objetivo es certificar que el / los ECS se comportan correctamente en su entorno operativo.</w:t>
      </w:r>
    </w:p>
    <w:p w:rsidR="00BB0ED8" w:rsidRDefault="00BB0ED8">
      <w:pPr>
        <w:spacing w:before="0" w:line="240" w:lineRule="auto"/>
        <w:ind w:left="0" w:firstLine="0"/>
        <w:rPr>
          <w:color w:val="548DD4"/>
          <w:lang w:val="es-AR"/>
        </w:rPr>
      </w:pPr>
      <w:r>
        <w:br w:type="page"/>
      </w:r>
    </w:p>
    <w:p w:rsidR="00894C76" w:rsidRDefault="00894C76" w:rsidP="00B973CC">
      <w:pPr>
        <w:pStyle w:val="PSI-Comentario"/>
      </w:pPr>
    </w:p>
    <w:p w:rsidR="00F341E4" w:rsidRDefault="00F341E4" w:rsidP="00F341E4">
      <w:pPr>
        <w:pStyle w:val="PSI-Ttulo1"/>
      </w:pPr>
      <w:bookmarkStart w:id="57" w:name="_Toc21938356"/>
      <w:bookmarkStart w:id="58" w:name="_Toc146641043"/>
      <w:r>
        <w:t xml:space="preserve">Estándares, prácticas, </w:t>
      </w:r>
      <w:r w:rsidRPr="00582B2C">
        <w:t>convenciones y métricas</w:t>
      </w:r>
      <w:bookmarkEnd w:id="57"/>
      <w:bookmarkEnd w:id="58"/>
    </w:p>
    <w:p w:rsidR="00F341E4" w:rsidRPr="00C542FC" w:rsidRDefault="00C92E36" w:rsidP="00B973CC">
      <w:pPr>
        <w:pStyle w:val="PSI-Comentario"/>
        <w:rPr>
          <w:color w:val="auto"/>
        </w:rPr>
      </w:pPr>
      <w:r w:rsidRPr="00C542FC">
        <w:rPr>
          <w:color w:val="auto"/>
        </w:rPr>
        <w:t>El IEEE “</w:t>
      </w:r>
      <w:r w:rsidRPr="00C542FC">
        <w:rPr>
          <w:iCs/>
          <w:color w:val="auto"/>
        </w:rPr>
        <w:t xml:space="preserve">Standard </w:t>
      </w:r>
      <w:proofErr w:type="spellStart"/>
      <w:r w:rsidRPr="00C542FC">
        <w:rPr>
          <w:iCs/>
          <w:color w:val="auto"/>
        </w:rPr>
        <w:t>Glosary</w:t>
      </w:r>
      <w:proofErr w:type="spellEnd"/>
      <w:r w:rsidRPr="00C542FC">
        <w:rPr>
          <w:iCs/>
          <w:color w:val="auto"/>
        </w:rPr>
        <w:t xml:space="preserve"> </w:t>
      </w:r>
      <w:proofErr w:type="spellStart"/>
      <w:r w:rsidRPr="00C542FC">
        <w:rPr>
          <w:iCs/>
          <w:color w:val="auto"/>
        </w:rPr>
        <w:t>of</w:t>
      </w:r>
      <w:proofErr w:type="spellEnd"/>
      <w:r w:rsidRPr="00C542FC">
        <w:rPr>
          <w:iCs/>
          <w:color w:val="auto"/>
        </w:rPr>
        <w:t xml:space="preserve"> Software </w:t>
      </w:r>
      <w:proofErr w:type="spellStart"/>
      <w:r w:rsidRPr="00C542FC">
        <w:rPr>
          <w:iCs/>
          <w:color w:val="auto"/>
        </w:rPr>
        <w:t>Engering</w:t>
      </w:r>
      <w:proofErr w:type="spellEnd"/>
      <w:r w:rsidRPr="00C542FC">
        <w:rPr>
          <w:iCs/>
          <w:color w:val="auto"/>
        </w:rPr>
        <w:t xml:space="preserve"> </w:t>
      </w:r>
      <w:proofErr w:type="spellStart"/>
      <w:r w:rsidRPr="00C542FC">
        <w:rPr>
          <w:iCs/>
          <w:color w:val="auto"/>
        </w:rPr>
        <w:t>Terms</w:t>
      </w:r>
      <w:proofErr w:type="spellEnd"/>
      <w:r w:rsidRPr="00C542FC">
        <w:rPr>
          <w:color w:val="auto"/>
        </w:rPr>
        <w:t xml:space="preserve">” define como </w:t>
      </w:r>
      <w:r w:rsidRPr="00C542FC">
        <w:rPr>
          <w:iCs/>
          <w:color w:val="auto"/>
        </w:rPr>
        <w:t>métrica</w:t>
      </w:r>
      <w:r w:rsidR="005F71FE" w:rsidRPr="00C542FC">
        <w:rPr>
          <w:iCs/>
          <w:color w:val="auto"/>
        </w:rPr>
        <w:t xml:space="preserve">: </w:t>
      </w:r>
      <w:r w:rsidRPr="00C542FC">
        <w:rPr>
          <w:color w:val="auto"/>
        </w:rPr>
        <w:t>“</w:t>
      </w:r>
      <w:r w:rsidR="00C542FC" w:rsidRPr="00C542FC">
        <w:rPr>
          <w:color w:val="auto"/>
        </w:rPr>
        <w:t>una medida</w:t>
      </w:r>
      <w:r w:rsidRPr="00C542FC">
        <w:rPr>
          <w:color w:val="auto"/>
        </w:rPr>
        <w:t xml:space="preserve"> cuantitativa del grado en que un sistema, componente o proceso posee un atributo dado</w:t>
      </w:r>
      <w:r w:rsidRPr="00C542FC">
        <w:rPr>
          <w:iCs/>
          <w:color w:val="auto"/>
        </w:rPr>
        <w:t>”</w:t>
      </w:r>
      <w:r w:rsidR="00F341E4" w:rsidRPr="00C542FC">
        <w:rPr>
          <w:color w:val="auto"/>
        </w:rPr>
        <w:t>.</w:t>
      </w:r>
    </w:p>
    <w:p w:rsidR="001F2DAF" w:rsidRPr="00C542FC" w:rsidRDefault="001F2DAF" w:rsidP="00B973CC">
      <w:pPr>
        <w:pStyle w:val="PSI-Comentario"/>
        <w:rPr>
          <w:color w:val="auto"/>
        </w:rPr>
      </w:pPr>
      <w:r w:rsidRPr="00C542FC">
        <w:rPr>
          <w:color w:val="auto"/>
        </w:rPr>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w:t>
      </w:r>
      <w:r w:rsidR="00C542FC" w:rsidRPr="00C542FC">
        <w:rPr>
          <w:color w:val="auto"/>
        </w:rPr>
        <w:t>Además,</w:t>
      </w:r>
      <w:r w:rsidRPr="00C542FC">
        <w:rPr>
          <w:color w:val="auto"/>
        </w:rPr>
        <w:t xml:space="preserve"> cabe resaltar que nunca debe dejarse de buscar nuevas métricas de acuerdo a las nuevas variaciones y tendencias de las estadísticas</w:t>
      </w:r>
      <w:r w:rsidR="001559E0" w:rsidRPr="00C542FC">
        <w:rPr>
          <w:color w:val="auto"/>
        </w:rPr>
        <w:t>.</w:t>
      </w:r>
    </w:p>
    <w:p w:rsidR="001559E0" w:rsidRDefault="001559E0" w:rsidP="00B973CC">
      <w:pPr>
        <w:pStyle w:val="PSI-Comentario"/>
      </w:pPr>
    </w:p>
    <w:p w:rsidR="00686C07" w:rsidRPr="00686C07" w:rsidRDefault="00686C07" w:rsidP="00686C07">
      <w:pPr>
        <w:pStyle w:val="PSI-Ttulo2"/>
      </w:pPr>
      <w:bookmarkStart w:id="59" w:name="_Toc146641044"/>
      <w:r w:rsidRPr="00686C07">
        <w:t>Objetivos</w:t>
      </w:r>
      <w:bookmarkEnd w:id="59"/>
    </w:p>
    <w:p w:rsidR="00686C07" w:rsidRPr="00660A35" w:rsidRDefault="00686C07" w:rsidP="00B973CC">
      <w:pPr>
        <w:pStyle w:val="PSI-Comentario"/>
        <w:rPr>
          <w:color w:val="auto"/>
        </w:rPr>
      </w:pPr>
      <w:r w:rsidRPr="00660A35">
        <w:rPr>
          <w:color w:val="auto"/>
        </w:rPr>
        <w:t>Existen dos objetivos importantes que se persiguen dentro del programa de métricas:</w:t>
      </w:r>
    </w:p>
    <w:p w:rsidR="00686C07" w:rsidRPr="00660A35" w:rsidRDefault="00686C07" w:rsidP="00B973CC">
      <w:pPr>
        <w:pStyle w:val="PSI-Comentario"/>
        <w:rPr>
          <w:color w:val="auto"/>
        </w:rPr>
      </w:pPr>
      <w:r w:rsidRPr="00660A35">
        <w:rPr>
          <w:color w:val="auto"/>
        </w:rPr>
        <w:t>Documentar las metas a la hora de establecer un programa de métricas. Esto tiene sentido a la hora de decidir exactamente qué debe lograrse antes de gastar recursos estableciendo un programa de este tipo.</w:t>
      </w:r>
    </w:p>
    <w:p w:rsidR="00686C07" w:rsidRPr="00660A35" w:rsidRDefault="00686C07" w:rsidP="00B973CC">
      <w:pPr>
        <w:pStyle w:val="PSI-Comentario"/>
        <w:rPr>
          <w:color w:val="auto"/>
        </w:rPr>
      </w:pPr>
      <w:r w:rsidRPr="00660A35">
        <w:rPr>
          <w:rFonts w:ascii="Symbol" w:hAnsi="Symbol" w:cs="Symbol"/>
          <w:color w:val="auto"/>
          <w:lang w:val="en-US"/>
        </w:rPr>
        <w:t></w:t>
      </w:r>
      <w:r w:rsidRPr="00660A35">
        <w:rPr>
          <w:color w:val="auto"/>
        </w:rPr>
        <w:t>Identificar la información (la métrica) necesaria para lograr estas metas y establecer el</w:t>
      </w:r>
      <w:r w:rsidR="001559E0" w:rsidRPr="00660A35">
        <w:rPr>
          <w:color w:val="auto"/>
        </w:rPr>
        <w:t xml:space="preserve"> </w:t>
      </w:r>
      <w:r w:rsidRPr="00660A35">
        <w:rPr>
          <w:color w:val="auto"/>
        </w:rPr>
        <w:t>marco de referencia de donde puede ser obtenida.</w:t>
      </w:r>
    </w:p>
    <w:p w:rsidR="00686C07" w:rsidRPr="00660A35" w:rsidRDefault="00686C07" w:rsidP="00B973CC">
      <w:pPr>
        <w:pStyle w:val="PSI-Comentario"/>
        <w:rPr>
          <w:color w:val="auto"/>
        </w:rPr>
      </w:pPr>
      <w:r w:rsidRPr="00660A35">
        <w:rPr>
          <w:color w:val="auto"/>
        </w:rPr>
        <w:t>El cometido de los ocho pasos es crear un proceso a través del cual un programa corriente de métrica puede ser utilizado como una herramienta estratégica de gestión.</w:t>
      </w:r>
    </w:p>
    <w:p w:rsidR="00686C07" w:rsidRPr="00686C07" w:rsidRDefault="007D0783" w:rsidP="004B64D4">
      <w:pPr>
        <w:pStyle w:val="PSI-Ttulo2"/>
      </w:pPr>
      <w:bookmarkStart w:id="60" w:name="_Toc21938357"/>
      <w:r>
        <w:br w:type="page"/>
      </w:r>
      <w:bookmarkStart w:id="61" w:name="_Toc146641045"/>
      <w:r w:rsidR="00686C07" w:rsidRPr="00686C07">
        <w:lastRenderedPageBreak/>
        <w:t>Métricas de proceso</w:t>
      </w:r>
      <w:bookmarkEnd w:id="61"/>
    </w:p>
    <w:p w:rsidR="00686C07" w:rsidRPr="00990739" w:rsidRDefault="00686C07" w:rsidP="00B973CC">
      <w:pPr>
        <w:pStyle w:val="PSI-Comentario"/>
        <w:rPr>
          <w:color w:val="auto"/>
        </w:rPr>
      </w:pPr>
      <w:r w:rsidRPr="00990739">
        <w:rPr>
          <w:color w:val="auto"/>
        </w:rPr>
        <w:t>Se recopilan de todos los proyectos y</w:t>
      </w:r>
      <w:r w:rsidR="004B64D4" w:rsidRPr="00990739">
        <w:rPr>
          <w:color w:val="auto"/>
        </w:rPr>
        <w:t xml:space="preserve"> </w:t>
      </w:r>
      <w:r w:rsidRPr="00990739">
        <w:rPr>
          <w:color w:val="auto"/>
        </w:rPr>
        <w:t>durante un largo periodo de tiempo</w:t>
      </w:r>
    </w:p>
    <w:p w:rsidR="00686C07" w:rsidRPr="00990739" w:rsidRDefault="00686C07" w:rsidP="00B973CC">
      <w:pPr>
        <w:pStyle w:val="PSI-Comentario"/>
        <w:rPr>
          <w:color w:val="auto"/>
        </w:rPr>
      </w:pPr>
      <w:r w:rsidRPr="00990739">
        <w:rPr>
          <w:color w:val="auto"/>
        </w:rPr>
        <w:t>Caracterizados por:</w:t>
      </w:r>
    </w:p>
    <w:p w:rsidR="00686C07" w:rsidRPr="00990739" w:rsidRDefault="00686C07" w:rsidP="00B973CC">
      <w:pPr>
        <w:pStyle w:val="PSI-ComentarioVieta"/>
        <w:rPr>
          <w:color w:val="auto"/>
        </w:rPr>
      </w:pPr>
      <w:r w:rsidRPr="00990739">
        <w:rPr>
          <w:color w:val="auto"/>
        </w:rPr>
        <w:t>Control y ejecución del proyecto.</w:t>
      </w:r>
    </w:p>
    <w:p w:rsidR="00686C07" w:rsidRPr="00990739" w:rsidRDefault="00614C3A" w:rsidP="00B973CC">
      <w:pPr>
        <w:pStyle w:val="PSI-ComentarioVieta"/>
        <w:rPr>
          <w:color w:val="auto"/>
        </w:rPr>
      </w:pPr>
      <w:r w:rsidRPr="00990739">
        <w:rPr>
          <w:color w:val="auto"/>
        </w:rPr>
        <w:t>M</w:t>
      </w:r>
      <w:r w:rsidR="00686C07" w:rsidRPr="00990739">
        <w:rPr>
          <w:color w:val="auto"/>
        </w:rPr>
        <w:t>edición de tiempos de las fases.</w:t>
      </w:r>
    </w:p>
    <w:p w:rsidR="005F71FE" w:rsidRPr="00990739" w:rsidRDefault="00332961" w:rsidP="00B973CC">
      <w:pPr>
        <w:pStyle w:val="PSI-Comentario"/>
        <w:rPr>
          <w:color w:val="auto"/>
        </w:rPr>
      </w:pPr>
      <w:r w:rsidRPr="00990739">
        <w:rPr>
          <w:color w:val="auto"/>
        </w:rPr>
        <w:t>Para este</w:t>
      </w:r>
      <w:r w:rsidR="005F71FE" w:rsidRPr="00990739">
        <w:rPr>
          <w:color w:val="auto"/>
        </w:rPr>
        <w:t xml:space="preserve"> proyecto se trabajará con las siguientes métricas del proceso</w:t>
      </w:r>
      <w:r w:rsidR="007C343E" w:rsidRPr="00990739">
        <w:rPr>
          <w:color w:val="auto"/>
        </w:rPr>
        <w:t>:</w:t>
      </w:r>
    </w:p>
    <w:p w:rsidR="005F71FE" w:rsidRPr="00990739" w:rsidRDefault="005F71FE" w:rsidP="00B973CC">
      <w:pPr>
        <w:pStyle w:val="PSI-ComentarioVieta"/>
        <w:rPr>
          <w:color w:val="auto"/>
        </w:rPr>
      </w:pPr>
      <w:r w:rsidRPr="00990739">
        <w:rPr>
          <w:color w:val="auto"/>
        </w:rPr>
        <w:t xml:space="preserve"> Costo de remoción de defectos</w:t>
      </w:r>
    </w:p>
    <w:p w:rsidR="005F71FE" w:rsidRPr="00990739" w:rsidRDefault="005F71FE" w:rsidP="00B973CC">
      <w:pPr>
        <w:pStyle w:val="PSI-ComentarioVieta"/>
        <w:rPr>
          <w:color w:val="auto"/>
        </w:rPr>
      </w:pPr>
      <w:r w:rsidRPr="00990739">
        <w:rPr>
          <w:color w:val="auto"/>
        </w:rPr>
        <w:t>Cantidad de código rehusado</w:t>
      </w:r>
    </w:p>
    <w:p w:rsidR="005F71FE" w:rsidRPr="00990739" w:rsidRDefault="005F71FE" w:rsidP="00B973CC">
      <w:pPr>
        <w:pStyle w:val="PSI-ComentarioVieta"/>
        <w:rPr>
          <w:color w:val="auto"/>
        </w:rPr>
      </w:pPr>
      <w:r w:rsidRPr="00990739">
        <w:rPr>
          <w:color w:val="auto"/>
        </w:rPr>
        <w:t xml:space="preserve">Distribución de esfuerzo por fase </w:t>
      </w:r>
    </w:p>
    <w:p w:rsidR="005F71FE" w:rsidRPr="00990739" w:rsidRDefault="005F71FE" w:rsidP="00B973CC">
      <w:pPr>
        <w:pStyle w:val="PSI-ComentarioVieta"/>
        <w:rPr>
          <w:color w:val="auto"/>
        </w:rPr>
      </w:pPr>
      <w:r w:rsidRPr="00990739">
        <w:rPr>
          <w:color w:val="auto"/>
        </w:rPr>
        <w:t>Efectividad para remover defectos entre fa</w:t>
      </w:r>
      <w:r w:rsidR="007C343E" w:rsidRPr="00990739">
        <w:rPr>
          <w:color w:val="auto"/>
        </w:rPr>
        <w:t>s</w:t>
      </w:r>
      <w:r w:rsidRPr="00990739">
        <w:rPr>
          <w:color w:val="auto"/>
        </w:rPr>
        <w:t>es</w:t>
      </w:r>
    </w:p>
    <w:p w:rsidR="005F71FE" w:rsidRPr="00990739" w:rsidRDefault="005F71FE" w:rsidP="00B973CC">
      <w:pPr>
        <w:pStyle w:val="PSI-ComentarioVieta"/>
        <w:rPr>
          <w:color w:val="auto"/>
        </w:rPr>
      </w:pPr>
      <w:r w:rsidRPr="00990739">
        <w:rPr>
          <w:color w:val="auto"/>
        </w:rP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2" w:name="_Toc146641046"/>
      <w:r w:rsidRPr="00676DD1">
        <w:t>Métricas de proyecto</w:t>
      </w:r>
      <w:bookmarkEnd w:id="62"/>
    </w:p>
    <w:p w:rsidR="00990739" w:rsidRDefault="00990739" w:rsidP="00990739">
      <w:pPr>
        <w:pStyle w:val="PSI-ComentarioVieta"/>
        <w:numPr>
          <w:ilvl w:val="0"/>
          <w:numId w:val="0"/>
        </w:numPr>
        <w:rPr>
          <w:color w:val="auto"/>
        </w:rPr>
      </w:pPr>
    </w:p>
    <w:p w:rsidR="004B64D4" w:rsidRPr="00990739" w:rsidRDefault="00686C07" w:rsidP="00990739">
      <w:pPr>
        <w:pStyle w:val="PSI-ComentarioVieta"/>
        <w:numPr>
          <w:ilvl w:val="0"/>
          <w:numId w:val="0"/>
        </w:numPr>
        <w:rPr>
          <w:color w:val="auto"/>
        </w:rPr>
      </w:pPr>
      <w:r w:rsidRPr="00990739">
        <w:rPr>
          <w:color w:val="auto"/>
        </w:rPr>
        <w:t>Permiten evaluar el estado del proyecto</w:t>
      </w:r>
      <w:r w:rsidR="00990739">
        <w:rPr>
          <w:color w:val="auto"/>
        </w:rPr>
        <w:t xml:space="preserve"> y</w:t>
      </w:r>
      <w:r w:rsidRPr="00990739">
        <w:rPr>
          <w:color w:val="auto"/>
        </w:rPr>
        <w:t xml:space="preserve"> seguir la pista de los riesgos.</w:t>
      </w:r>
    </w:p>
    <w:p w:rsidR="005F71FE" w:rsidRPr="00990739" w:rsidRDefault="00332961" w:rsidP="00B973CC">
      <w:pPr>
        <w:pStyle w:val="PSI-Comentario"/>
        <w:rPr>
          <w:color w:val="auto"/>
        </w:rPr>
      </w:pPr>
      <w:r w:rsidRPr="00990739">
        <w:rPr>
          <w:color w:val="auto"/>
        </w:rPr>
        <w:t>Para este</w:t>
      </w:r>
      <w:r w:rsidR="005F71FE" w:rsidRPr="00990739">
        <w:rPr>
          <w:color w:val="auto"/>
        </w:rPr>
        <w:t xml:space="preserve"> proyecto se trabajará con las siguientes métricas del proyecto</w:t>
      </w:r>
      <w:r w:rsidR="00000726" w:rsidRPr="00990739">
        <w:rPr>
          <w:color w:val="auto"/>
        </w:rPr>
        <w:t>:</w:t>
      </w:r>
    </w:p>
    <w:p w:rsidR="00DD04BC" w:rsidRPr="00990739" w:rsidRDefault="00DD04BC" w:rsidP="00B973CC">
      <w:pPr>
        <w:pStyle w:val="PSI-ComentarioVieta"/>
        <w:rPr>
          <w:color w:val="auto"/>
        </w:rPr>
      </w:pPr>
      <w:r w:rsidRPr="00990739">
        <w:rPr>
          <w:color w:val="auto"/>
        </w:rPr>
        <w:t>Cantidad de puntos de función liberados por unidad de tiempo</w:t>
      </w:r>
    </w:p>
    <w:p w:rsidR="005F71FE" w:rsidRPr="00990739" w:rsidRDefault="005F71FE" w:rsidP="00B973CC">
      <w:pPr>
        <w:pStyle w:val="PSI-ComentarioVieta"/>
        <w:rPr>
          <w:color w:val="auto"/>
        </w:rPr>
      </w:pPr>
      <w:r w:rsidRPr="00990739">
        <w:rPr>
          <w:color w:val="auto"/>
        </w:rPr>
        <w:t xml:space="preserve"> Costo del desarrollo</w:t>
      </w:r>
    </w:p>
    <w:p w:rsidR="005F71FE" w:rsidRPr="00990739" w:rsidRDefault="005F71FE" w:rsidP="00B973CC">
      <w:pPr>
        <w:pStyle w:val="PSI-ComentarioVieta"/>
        <w:rPr>
          <w:color w:val="auto"/>
        </w:rPr>
      </w:pPr>
      <w:r w:rsidRPr="00990739">
        <w:rPr>
          <w:color w:val="auto"/>
        </w:rPr>
        <w:t>Costo del soporte</w:t>
      </w:r>
    </w:p>
    <w:p w:rsidR="005F71FE" w:rsidRPr="00990739" w:rsidRDefault="005F71FE" w:rsidP="00B973CC">
      <w:pPr>
        <w:pStyle w:val="PSI-ComentarioVieta"/>
        <w:rPr>
          <w:color w:val="auto"/>
        </w:rPr>
      </w:pPr>
      <w:r w:rsidRPr="00990739">
        <w:rPr>
          <w:color w:val="auto"/>
        </w:rPr>
        <w:t>Horas trabajadas</w:t>
      </w:r>
    </w:p>
    <w:p w:rsidR="005F71FE" w:rsidRPr="00990739" w:rsidRDefault="005F71FE" w:rsidP="00B973CC">
      <w:pPr>
        <w:pStyle w:val="PSI-ComentarioVieta"/>
        <w:rPr>
          <w:color w:val="auto"/>
        </w:rPr>
      </w:pPr>
      <w:r w:rsidRPr="00990739">
        <w:rPr>
          <w:color w:val="auto"/>
        </w:rPr>
        <w:t>Tiempo (calendario) transcurrido</w:t>
      </w:r>
    </w:p>
    <w:p w:rsidR="005F71FE" w:rsidRPr="00990739" w:rsidRDefault="001C61A8" w:rsidP="00B973CC">
      <w:pPr>
        <w:pStyle w:val="PSI-ComentarioVieta"/>
        <w:rPr>
          <w:color w:val="auto"/>
        </w:rPr>
      </w:pPr>
      <w:r w:rsidRPr="00990739">
        <w:rPr>
          <w:color w:val="auto"/>
        </w:rPr>
        <w:t>Distribución</w:t>
      </w:r>
      <w:r w:rsidR="005F71FE" w:rsidRPr="00990739">
        <w:rPr>
          <w:color w:val="auto"/>
        </w:rPr>
        <w:t xml:space="preserve"> del esfuerzo por fase</w:t>
      </w:r>
    </w:p>
    <w:p w:rsidR="00DD04BC" w:rsidRPr="00990739" w:rsidRDefault="00DD04BC" w:rsidP="00B973CC">
      <w:pPr>
        <w:pStyle w:val="PSI-ComentarioVieta"/>
        <w:rPr>
          <w:color w:val="auto"/>
        </w:rPr>
      </w:pPr>
      <w:r w:rsidRPr="00990739">
        <w:rPr>
          <w:color w:val="auto"/>
        </w:rPr>
        <w:t>Cambios sobre requerimientos durante el desarrollo</w:t>
      </w:r>
    </w:p>
    <w:p w:rsidR="00DD04BC" w:rsidRPr="00990739" w:rsidRDefault="00DD04BC" w:rsidP="00B973CC">
      <w:pPr>
        <w:pStyle w:val="PSI-ComentarioVieta"/>
        <w:rPr>
          <w:color w:val="auto"/>
        </w:rPr>
      </w:pPr>
      <w:r w:rsidRPr="00990739">
        <w:rPr>
          <w:color w:val="auto"/>
        </w:rPr>
        <w:t>Cambio sobre requerimientos en operación</w:t>
      </w:r>
    </w:p>
    <w:p w:rsidR="00DD04BC" w:rsidRPr="00990739" w:rsidRDefault="00DD04BC" w:rsidP="00B973CC">
      <w:pPr>
        <w:pStyle w:val="PSI-ComentarioVieta"/>
        <w:rPr>
          <w:color w:val="auto"/>
        </w:rPr>
      </w:pPr>
      <w:r w:rsidRPr="00990739">
        <w:rPr>
          <w:color w:val="auto"/>
        </w:rPr>
        <w:t>Origen de los cambios sobre requerimientos</w:t>
      </w:r>
    </w:p>
    <w:p w:rsidR="00DD04BC" w:rsidRPr="00990739" w:rsidRDefault="00DD04BC" w:rsidP="00B973CC">
      <w:pPr>
        <w:pStyle w:val="PSI-ComentarioVieta"/>
        <w:rPr>
          <w:color w:val="auto"/>
        </w:rPr>
      </w:pPr>
      <w:r w:rsidRPr="00990739">
        <w:rPr>
          <w:color w:val="auto"/>
        </w:rPr>
        <w:t>Cronograma Vs Estimado</w:t>
      </w:r>
    </w:p>
    <w:p w:rsidR="00DD04BC" w:rsidRPr="00990739" w:rsidRDefault="00DD04BC" w:rsidP="00B973CC">
      <w:pPr>
        <w:pStyle w:val="PSI-ComentarioVieta"/>
        <w:rPr>
          <w:color w:val="auto"/>
        </w:rPr>
      </w:pPr>
      <w:r w:rsidRPr="00990739">
        <w:rPr>
          <w:color w:val="auto"/>
        </w:rPr>
        <w:t>Costo sobre valor agregado</w:t>
      </w:r>
    </w:p>
    <w:p w:rsidR="005F71FE" w:rsidRPr="00990739" w:rsidRDefault="00DD04BC" w:rsidP="00990739">
      <w:pPr>
        <w:pStyle w:val="PSI-ComentarioVieta"/>
        <w:rPr>
          <w:color w:val="auto"/>
        </w:rPr>
      </w:pPr>
      <w:r w:rsidRPr="00990739">
        <w:rPr>
          <w:color w:val="auto"/>
        </w:rPr>
        <w:t>Porcentaje de requerimientos implementados por unidad de tiempo</w:t>
      </w:r>
    </w:p>
    <w:p w:rsidR="007D0783" w:rsidRPr="004B64D4" w:rsidRDefault="007D0783" w:rsidP="00990739">
      <w:pPr>
        <w:pStyle w:val="PSI-Ttulo2"/>
      </w:pPr>
      <w:r>
        <w:br w:type="page"/>
      </w:r>
      <w:bookmarkStart w:id="63" w:name="_Toc146641047"/>
      <w:r w:rsidR="004B64D4" w:rsidRPr="004B64D4">
        <w:lastRenderedPageBreak/>
        <w:t>Métricas de producto</w:t>
      </w:r>
      <w:bookmarkEnd w:id="63"/>
    </w:p>
    <w:p w:rsidR="004B64D4" w:rsidRPr="00990739" w:rsidRDefault="004B64D4" w:rsidP="00990739">
      <w:pPr>
        <w:pStyle w:val="PSI-ComentarioVieta"/>
        <w:numPr>
          <w:ilvl w:val="0"/>
          <w:numId w:val="0"/>
        </w:numPr>
        <w:rPr>
          <w:color w:val="auto"/>
        </w:rPr>
      </w:pPr>
      <w:r w:rsidRPr="00990739">
        <w:rPr>
          <w:color w:val="auto"/>
        </w:rPr>
        <w:t>Se centran en las características del software y no en cómo fue producido.</w:t>
      </w:r>
      <w:r w:rsidR="00990739" w:rsidRPr="00990739">
        <w:rPr>
          <w:color w:val="auto"/>
        </w:rPr>
        <w:t xml:space="preserve"> </w:t>
      </w:r>
      <w:r w:rsidRPr="00990739">
        <w:rPr>
          <w:color w:val="auto"/>
        </w:rPr>
        <w:t>También son productos los artefactos, documentos, modelos, y componentes que conforman el software.</w:t>
      </w:r>
      <w:r w:rsidR="00990739" w:rsidRPr="00990739">
        <w:rPr>
          <w:color w:val="auto"/>
        </w:rPr>
        <w:t xml:space="preserve"> </w:t>
      </w:r>
      <w:r w:rsidRPr="00990739">
        <w:rPr>
          <w:color w:val="auto"/>
        </w:rPr>
        <w:t>Se miden cosas como el tamaño, la calidad, la totalidad, la volatilidad, y el esfuerzo</w:t>
      </w:r>
    </w:p>
    <w:p w:rsidR="00DD04BC" w:rsidRPr="00990739" w:rsidRDefault="00990739" w:rsidP="00B973CC">
      <w:pPr>
        <w:pStyle w:val="PSI-Comentario"/>
        <w:rPr>
          <w:color w:val="auto"/>
        </w:rPr>
      </w:pPr>
      <w:r w:rsidRPr="00990739">
        <w:rPr>
          <w:color w:val="auto"/>
        </w:rPr>
        <w:t>Para este</w:t>
      </w:r>
      <w:r w:rsidR="00DD04BC" w:rsidRPr="00990739">
        <w:rPr>
          <w:color w:val="auto"/>
        </w:rPr>
        <w:t xml:space="preserve"> proyecto se trabajará con las siguientes métricas del producto</w:t>
      </w:r>
      <w:r w:rsidR="00EB5F47" w:rsidRPr="00990739">
        <w:rPr>
          <w:color w:val="auto"/>
        </w:rPr>
        <w:t>:</w:t>
      </w:r>
    </w:p>
    <w:p w:rsidR="00DD04BC" w:rsidRPr="00990739" w:rsidRDefault="00DD04BC" w:rsidP="00B973CC">
      <w:pPr>
        <w:pStyle w:val="PSI-ComentarioVieta"/>
        <w:rPr>
          <w:color w:val="auto"/>
        </w:rPr>
      </w:pPr>
      <w:r w:rsidRPr="00990739">
        <w:rPr>
          <w:color w:val="auto"/>
        </w:rPr>
        <w:t>Puntos de Caso de Uso</w:t>
      </w:r>
    </w:p>
    <w:p w:rsidR="00DD04BC" w:rsidRPr="00990739" w:rsidRDefault="00DD04BC" w:rsidP="00B973CC">
      <w:pPr>
        <w:pStyle w:val="PSI-ComentarioVieta"/>
        <w:rPr>
          <w:color w:val="auto"/>
        </w:rPr>
      </w:pPr>
      <w:r w:rsidRPr="00990739">
        <w:rPr>
          <w:color w:val="auto"/>
        </w:rPr>
        <w:t>Puntos de función</w:t>
      </w:r>
    </w:p>
    <w:p w:rsidR="00DD04BC" w:rsidRPr="00990739" w:rsidRDefault="00DD04BC" w:rsidP="00B973CC">
      <w:pPr>
        <w:pStyle w:val="PSI-ComentarioVieta"/>
        <w:rPr>
          <w:color w:val="auto"/>
        </w:rPr>
      </w:pPr>
      <w:r w:rsidRPr="00990739">
        <w:rPr>
          <w:color w:val="auto"/>
        </w:rPr>
        <w:t xml:space="preserve"> Complejidad de diseño (acoplamiento)</w:t>
      </w:r>
    </w:p>
    <w:p w:rsidR="00DD04BC" w:rsidRPr="00990739" w:rsidRDefault="00DD04BC" w:rsidP="00B973CC">
      <w:pPr>
        <w:pStyle w:val="PSI-ComentarioVieta"/>
        <w:rPr>
          <w:color w:val="auto"/>
        </w:rPr>
      </w:pPr>
      <w:r w:rsidRPr="00990739">
        <w:rPr>
          <w:color w:val="auto"/>
        </w:rPr>
        <w:t xml:space="preserve">Complejidad de código </w:t>
      </w:r>
    </w:p>
    <w:p w:rsidR="00DD04BC" w:rsidRPr="00990739" w:rsidRDefault="00DD04BC" w:rsidP="00B973CC">
      <w:pPr>
        <w:pStyle w:val="PSI-ComentarioVieta"/>
        <w:rPr>
          <w:color w:val="auto"/>
        </w:rPr>
      </w:pPr>
      <w:r w:rsidRPr="00990739">
        <w:rPr>
          <w:color w:val="auto"/>
        </w:rPr>
        <w:t>Métodos por clase</w:t>
      </w:r>
    </w:p>
    <w:p w:rsidR="00DD04BC" w:rsidRPr="00990739" w:rsidRDefault="00DD04BC" w:rsidP="00B973CC">
      <w:pPr>
        <w:pStyle w:val="PSI-ComentarioVieta"/>
        <w:rPr>
          <w:color w:val="auto"/>
        </w:rPr>
      </w:pPr>
      <w:r w:rsidRPr="00990739">
        <w:rPr>
          <w:color w:val="auto"/>
        </w:rPr>
        <w:t>Profundidad y ancho de jerarquías</w:t>
      </w:r>
    </w:p>
    <w:p w:rsidR="00DD04BC" w:rsidRPr="00990739" w:rsidRDefault="00DD04BC" w:rsidP="00B973CC">
      <w:pPr>
        <w:pStyle w:val="PSI-ComentarioVieta"/>
        <w:rPr>
          <w:color w:val="auto"/>
        </w:rPr>
      </w:pPr>
      <w:r w:rsidRPr="00990739">
        <w:rPr>
          <w:color w:val="auto"/>
        </w:rPr>
        <w:t>Cantidad de objetos y cantidad de relaciones de colaboración diferentes</w:t>
      </w:r>
    </w:p>
    <w:p w:rsidR="00DD04BC" w:rsidRPr="00990739" w:rsidRDefault="00990739" w:rsidP="00B973CC">
      <w:pPr>
        <w:pStyle w:val="PSI-ComentarioVieta"/>
        <w:rPr>
          <w:color w:val="auto"/>
        </w:rPr>
      </w:pPr>
      <w:r w:rsidRPr="00990739">
        <w:rPr>
          <w:color w:val="auto"/>
        </w:rPr>
        <w:t>Volatibilidad</w:t>
      </w:r>
      <w:r w:rsidR="00DD04BC" w:rsidRPr="00990739">
        <w:rPr>
          <w:color w:val="auto"/>
        </w:rPr>
        <w:t xml:space="preserve"> de componentes</w:t>
      </w:r>
    </w:p>
    <w:p w:rsidR="00DD04BC" w:rsidRPr="00990739" w:rsidRDefault="00DD04BC" w:rsidP="00B973CC">
      <w:pPr>
        <w:pStyle w:val="PSI-ComentarioVieta"/>
        <w:rPr>
          <w:color w:val="auto"/>
        </w:rPr>
      </w:pPr>
      <w:r w:rsidRPr="00990739">
        <w:rPr>
          <w:color w:val="auto"/>
        </w:rPr>
        <w:t xml:space="preserve">Complejidad de despliegue </w:t>
      </w:r>
    </w:p>
    <w:p w:rsidR="00DD04BC" w:rsidRPr="00990739" w:rsidRDefault="00DD04BC" w:rsidP="00B973CC">
      <w:pPr>
        <w:pStyle w:val="PSI-ComentarioVieta"/>
        <w:rPr>
          <w:color w:val="auto"/>
        </w:rPr>
      </w:pPr>
      <w:r w:rsidRPr="00990739">
        <w:rPr>
          <w:color w:val="auto"/>
        </w:rPr>
        <w:t>Densidad de defectos</w:t>
      </w:r>
    </w:p>
    <w:p w:rsidR="00DD04BC" w:rsidRPr="00990739" w:rsidRDefault="00DD04BC" w:rsidP="00B973CC">
      <w:pPr>
        <w:pStyle w:val="PSI-ComentarioVieta"/>
        <w:rPr>
          <w:color w:val="auto"/>
        </w:rPr>
      </w:pPr>
      <w:r w:rsidRPr="00990739">
        <w:rPr>
          <w:color w:val="auto"/>
        </w:rPr>
        <w:t>Tipo y origen de defectos</w:t>
      </w:r>
    </w:p>
    <w:p w:rsidR="00DD04BC" w:rsidRPr="00990739" w:rsidRDefault="00DD04BC" w:rsidP="00B973CC">
      <w:pPr>
        <w:pStyle w:val="PSI-ComentarioVieta"/>
        <w:rPr>
          <w:color w:val="auto"/>
        </w:rPr>
      </w:pPr>
      <w:r w:rsidRPr="00990739">
        <w:rPr>
          <w:color w:val="auto"/>
        </w:rPr>
        <w:t>Cantidad de problemas reportados</w:t>
      </w:r>
    </w:p>
    <w:p w:rsidR="00DD04BC" w:rsidRPr="00990739" w:rsidRDefault="00DD04BC" w:rsidP="00B973CC">
      <w:pPr>
        <w:pStyle w:val="PSI-ComentarioVieta"/>
        <w:rPr>
          <w:color w:val="auto"/>
        </w:rPr>
      </w:pPr>
      <w:r w:rsidRPr="00990739">
        <w:rPr>
          <w:color w:val="auto"/>
        </w:rPr>
        <w:t>Tiempo transcurrido entre fallas</w:t>
      </w:r>
    </w:p>
    <w:p w:rsidR="00DD04BC" w:rsidRPr="00990739" w:rsidRDefault="00DD04BC" w:rsidP="00B973CC">
      <w:pPr>
        <w:pStyle w:val="PSI-ComentarioVieta"/>
        <w:rPr>
          <w:color w:val="auto"/>
        </w:rPr>
      </w:pPr>
      <w:r w:rsidRPr="00990739">
        <w:rPr>
          <w:color w:val="auto"/>
        </w:rPr>
        <w:t>Tiempo esperado para la siguiente falla</w:t>
      </w:r>
    </w:p>
    <w:p w:rsidR="00DD04BC" w:rsidRPr="00990739" w:rsidRDefault="00DD04BC" w:rsidP="00B973CC">
      <w:pPr>
        <w:pStyle w:val="PSI-ComentarioVieta"/>
        <w:rPr>
          <w:color w:val="auto"/>
        </w:rPr>
      </w:pPr>
      <w:r w:rsidRPr="00990739">
        <w:rPr>
          <w:color w:val="auto"/>
        </w:rPr>
        <w:t>Tiempo requerido para reparar</w:t>
      </w:r>
    </w:p>
    <w:p w:rsidR="00DD04BC" w:rsidRPr="00990739" w:rsidRDefault="00DD04BC" w:rsidP="00B973CC">
      <w:pPr>
        <w:pStyle w:val="PSI-ComentarioVieta"/>
        <w:rPr>
          <w:color w:val="auto"/>
        </w:rPr>
      </w:pPr>
      <w:r w:rsidRPr="00990739">
        <w:rPr>
          <w:color w:val="auto"/>
        </w:rPr>
        <w:t>SLOC</w:t>
      </w:r>
    </w:p>
    <w:p w:rsidR="00DD04BC" w:rsidRPr="00990739" w:rsidRDefault="00DD04BC" w:rsidP="00B973CC">
      <w:pPr>
        <w:pStyle w:val="PSI-ComentarioVieta"/>
        <w:rPr>
          <w:color w:val="auto"/>
        </w:rPr>
      </w:pPr>
      <w:r w:rsidRPr="00990739">
        <w:rPr>
          <w:color w:val="auto"/>
        </w:rPr>
        <w:t xml:space="preserve">Facilidad de aprendizaje de uso </w:t>
      </w:r>
    </w:p>
    <w:p w:rsidR="007D0783" w:rsidRPr="00990739" w:rsidRDefault="007D0783" w:rsidP="00990739">
      <w:pPr>
        <w:pStyle w:val="PSI-ComentarioVieta"/>
        <w:numPr>
          <w:ilvl w:val="0"/>
          <w:numId w:val="0"/>
        </w:numPr>
        <w:ind w:left="712"/>
        <w:rPr>
          <w:color w:val="auto"/>
        </w:rPr>
      </w:pPr>
    </w:p>
    <w:p w:rsidR="00F341E4" w:rsidRDefault="00F341E4" w:rsidP="00686C07">
      <w:pPr>
        <w:pStyle w:val="PSI-Ttulo2"/>
      </w:pPr>
      <w:bookmarkStart w:id="64" w:name="_Toc146641048"/>
      <w:r>
        <w:t>Estándar de documentación</w:t>
      </w:r>
      <w:bookmarkEnd w:id="60"/>
      <w:bookmarkEnd w:id="64"/>
    </w:p>
    <w:p w:rsidR="00F341E4" w:rsidRPr="001347EC" w:rsidRDefault="00F341E4" w:rsidP="00B973CC">
      <w:pPr>
        <w:pStyle w:val="PSI-Comentario"/>
        <w:rPr>
          <w:color w:val="auto"/>
        </w:rPr>
      </w:pPr>
      <w:r w:rsidRPr="001347EC">
        <w:rPr>
          <w:color w:val="auto"/>
        </w:rPr>
        <w:t>Como estándares de documentación se definirán dos documentos:</w:t>
      </w:r>
    </w:p>
    <w:p w:rsidR="00F341E4" w:rsidRPr="001347EC" w:rsidRDefault="00F341E4" w:rsidP="00B973CC">
      <w:pPr>
        <w:pStyle w:val="PSI-ComentarioVieta"/>
        <w:rPr>
          <w:color w:val="auto"/>
        </w:rPr>
      </w:pPr>
      <w:r w:rsidRPr="001347EC">
        <w:rPr>
          <w:color w:val="auto"/>
        </w:rPr>
        <w:t>Est</w:t>
      </w:r>
      <w:r w:rsidR="00EB5F47" w:rsidRPr="001347EC">
        <w:rPr>
          <w:color w:val="auto"/>
        </w:rPr>
        <w:t xml:space="preserve">ándar de documentación técnica </w:t>
      </w:r>
    </w:p>
    <w:p w:rsidR="00F341E4" w:rsidRPr="001347EC" w:rsidRDefault="00F341E4" w:rsidP="001347EC">
      <w:pPr>
        <w:pStyle w:val="PSI-ComentarioVieta"/>
        <w:rPr>
          <w:color w:val="auto"/>
        </w:rPr>
      </w:pPr>
      <w:r w:rsidRPr="001347EC">
        <w:rPr>
          <w:color w:val="auto"/>
        </w:rPr>
        <w:t>Estándar de documentación de usuario.</w:t>
      </w:r>
    </w:p>
    <w:p w:rsidR="00441463" w:rsidRPr="001347EC" w:rsidRDefault="00F341E4" w:rsidP="00B973CC">
      <w:pPr>
        <w:pStyle w:val="PSI-Comentario"/>
        <w:rPr>
          <w:color w:val="auto"/>
        </w:rPr>
      </w:pPr>
      <w:r w:rsidRPr="001347EC">
        <w:rPr>
          <w:color w:val="auto"/>
        </w:rPr>
        <w:t>La documentación técnica del producto debe:</w:t>
      </w:r>
    </w:p>
    <w:p w:rsidR="00F341E4" w:rsidRPr="001347EC" w:rsidRDefault="00F341E4" w:rsidP="00B973CC">
      <w:pPr>
        <w:pStyle w:val="PSI-ComentarioVieta"/>
        <w:rPr>
          <w:color w:val="auto"/>
        </w:rPr>
      </w:pPr>
      <w:r w:rsidRPr="001347EC">
        <w:rPr>
          <w:color w:val="auto"/>
        </w:rPr>
        <w:t>Ser adecuada para que un grupo independiente del de desarrollo pueda encarar el mantenimiento del producto.</w:t>
      </w:r>
    </w:p>
    <w:p w:rsidR="00F341E4" w:rsidRPr="001347EC" w:rsidRDefault="00F341E4" w:rsidP="00B973CC">
      <w:pPr>
        <w:pStyle w:val="PSI-ComentarioVieta"/>
        <w:rPr>
          <w:color w:val="auto"/>
        </w:rPr>
      </w:pPr>
      <w:r w:rsidRPr="001347EC">
        <w:rPr>
          <w:color w:val="auto"/>
        </w:rPr>
        <w:t>Incluir fuentes, Modelos de Casos de Uso, Objetos de diseño</w:t>
      </w:r>
      <w:r w:rsidR="00F97BA2" w:rsidRPr="001347EC">
        <w:rPr>
          <w:color w:val="auto"/>
        </w:rPr>
        <w:t>.</w:t>
      </w:r>
    </w:p>
    <w:p w:rsidR="00F341E4" w:rsidRPr="001347EC" w:rsidRDefault="00F341E4" w:rsidP="00F341E4">
      <w:pPr>
        <w:pStyle w:val="MNormal"/>
        <w:ind w:left="708"/>
      </w:pPr>
    </w:p>
    <w:p w:rsidR="00F341E4" w:rsidRPr="001347EC" w:rsidRDefault="00F341E4" w:rsidP="00B973CC">
      <w:pPr>
        <w:pStyle w:val="PSI-Comentario"/>
        <w:rPr>
          <w:color w:val="auto"/>
        </w:rPr>
      </w:pPr>
      <w:r w:rsidRPr="001347EC">
        <w:rPr>
          <w:color w:val="auto"/>
        </w:rPr>
        <w:lastRenderedPageBreak/>
        <w:t>Para la escritura de documentos se han definido plantillas para ser utilizadas en la elaboración de entregables.</w:t>
      </w:r>
    </w:p>
    <w:p w:rsidR="00441463" w:rsidRPr="001347EC" w:rsidRDefault="00F341E4" w:rsidP="00B973CC">
      <w:pPr>
        <w:pStyle w:val="PSI-Comentario"/>
        <w:rPr>
          <w:color w:val="auto"/>
        </w:rPr>
      </w:pPr>
      <w:r w:rsidRPr="001347EC">
        <w:rPr>
          <w:color w:val="auto"/>
        </w:rPr>
        <w:t>En estas plantillas se definen:</w:t>
      </w:r>
    </w:p>
    <w:p w:rsidR="00F341E4" w:rsidRPr="001347EC" w:rsidRDefault="00F97BA2" w:rsidP="00B973CC">
      <w:pPr>
        <w:pStyle w:val="PSI-ComentarioVieta"/>
        <w:rPr>
          <w:color w:val="auto"/>
        </w:rPr>
      </w:pPr>
      <w:r w:rsidRPr="001347EC">
        <w:rPr>
          <w:color w:val="auto"/>
        </w:rPr>
        <w:t>E</w:t>
      </w:r>
      <w:r w:rsidR="00F341E4" w:rsidRPr="001347EC">
        <w:rPr>
          <w:color w:val="auto"/>
        </w:rPr>
        <w:t>ncabezado y pie de página.</w:t>
      </w:r>
    </w:p>
    <w:p w:rsidR="00F341E4" w:rsidRPr="001347EC" w:rsidRDefault="00F97BA2" w:rsidP="00B973CC">
      <w:pPr>
        <w:pStyle w:val="PSI-ComentarioVieta"/>
        <w:rPr>
          <w:color w:val="auto"/>
        </w:rPr>
      </w:pPr>
      <w:r w:rsidRPr="001347EC">
        <w:rPr>
          <w:color w:val="auto"/>
        </w:rPr>
        <w:t>F</w:t>
      </w:r>
      <w:r w:rsidR="00F341E4" w:rsidRPr="001347EC">
        <w:rPr>
          <w:color w:val="auto"/>
        </w:rPr>
        <w:t>uente y tamaño de fuente para estilo normal</w:t>
      </w:r>
      <w:r w:rsidRPr="001347EC">
        <w:rPr>
          <w:color w:val="auto"/>
        </w:rPr>
        <w:t>.</w:t>
      </w:r>
    </w:p>
    <w:p w:rsidR="00F341E4" w:rsidRPr="001347EC" w:rsidRDefault="00F97BA2" w:rsidP="00B973CC">
      <w:pPr>
        <w:pStyle w:val="PSI-ComentarioVieta"/>
        <w:rPr>
          <w:color w:val="auto"/>
        </w:rPr>
      </w:pPr>
      <w:r w:rsidRPr="001347EC">
        <w:rPr>
          <w:color w:val="auto"/>
        </w:rPr>
        <w:t>F</w:t>
      </w:r>
      <w:r w:rsidR="00F341E4" w:rsidRPr="001347EC">
        <w:rPr>
          <w:color w:val="auto"/>
        </w:rPr>
        <w:t>uente y tamaño de fuente para los títulos a utilizar</w:t>
      </w:r>
      <w:r w:rsidRPr="001347EC">
        <w:rPr>
          <w:color w:val="auto"/>
        </w:rPr>
        <w:t>.</w:t>
      </w:r>
    </w:p>
    <w:p w:rsidR="00F341E4" w:rsidRPr="001347EC" w:rsidRDefault="00F97BA2" w:rsidP="00B973CC">
      <w:pPr>
        <w:pStyle w:val="PSI-ComentarioVieta"/>
        <w:rPr>
          <w:color w:val="auto"/>
        </w:rPr>
      </w:pPr>
      <w:r w:rsidRPr="001347EC">
        <w:rPr>
          <w:color w:val="auto"/>
        </w:rPr>
        <w:t>D</w:t>
      </w:r>
      <w:r w:rsidR="00F341E4" w:rsidRPr="001347EC">
        <w:rPr>
          <w:color w:val="auto"/>
        </w:rPr>
        <w:t>atos mínimos que se deben incluir: fecha, versión y responsables.</w:t>
      </w:r>
    </w:p>
    <w:p w:rsidR="00F97BA2" w:rsidRPr="001347EC" w:rsidRDefault="00F97BA2" w:rsidP="007D0783">
      <w:pPr>
        <w:pStyle w:val="PSI-Normal"/>
      </w:pPr>
    </w:p>
    <w:p w:rsidR="00F341E4" w:rsidRDefault="00F341E4" w:rsidP="00F341E4">
      <w:pPr>
        <w:pStyle w:val="PSI-Ttulo2"/>
      </w:pPr>
      <w:bookmarkStart w:id="65" w:name="_Toc21938358"/>
      <w:bookmarkStart w:id="66" w:name="_Toc146641049"/>
      <w:r>
        <w:t>Estándar de verificación y prácticas</w:t>
      </w:r>
      <w:bookmarkEnd w:id="65"/>
      <w:bookmarkEnd w:id="66"/>
    </w:p>
    <w:p w:rsidR="00F341E4" w:rsidRPr="00434B9C" w:rsidRDefault="00F341E4" w:rsidP="00B973CC">
      <w:pPr>
        <w:pStyle w:val="PSI-Comentario"/>
        <w:rPr>
          <w:color w:val="auto"/>
        </w:rPr>
      </w:pPr>
      <w:r w:rsidRPr="00434B9C">
        <w:rPr>
          <w:color w:val="auto"/>
        </w:rPr>
        <w:t>Se utilizan las prácticas definidas en el Plan de Verificación y Validación.</w:t>
      </w:r>
    </w:p>
    <w:p w:rsidR="00F341E4" w:rsidRPr="00434B9C" w:rsidRDefault="00F341E4" w:rsidP="00B973CC">
      <w:pPr>
        <w:pStyle w:val="PSI-Comentario"/>
        <w:rPr>
          <w:color w:val="auto"/>
        </w:rPr>
      </w:pPr>
      <w:r w:rsidRPr="00434B9C">
        <w:rPr>
          <w:color w:val="auto"/>
        </w:rPr>
        <w:t>Como estándar se utiliza el documento de:</w:t>
      </w:r>
      <w:r w:rsidRPr="00434B9C">
        <w:rPr>
          <w:b/>
          <w:color w:val="auto"/>
        </w:rPr>
        <w:t xml:space="preserve"> </w:t>
      </w:r>
      <w:r w:rsidR="001001E1" w:rsidRPr="00434B9C">
        <w:rPr>
          <w:color w:val="auto"/>
        </w:rPr>
        <w:fldChar w:fldCharType="begin"/>
      </w:r>
      <w:r w:rsidR="00E87F20" w:rsidRPr="00434B9C">
        <w:rPr>
          <w:color w:val="auto"/>
        </w:rPr>
        <w:instrText xml:space="preserve"> INCLUDEPICTURE "H:\\psi\\metodologia\\images\\cnvbull2.gif" \* MERGEFORMAT \d </w:instrText>
      </w:r>
      <w:r w:rsidR="001001E1" w:rsidRPr="00434B9C">
        <w:rPr>
          <w:color w:val="auto"/>
        </w:rPr>
        <w:fldChar w:fldCharType="end"/>
      </w:r>
      <w:proofErr w:type="spellStart"/>
      <w:r w:rsidRPr="00434B9C">
        <w:rPr>
          <w:color w:val="auto"/>
        </w:rPr>
        <w:t>Std</w:t>
      </w:r>
      <w:proofErr w:type="spellEnd"/>
      <w:r w:rsidRPr="00434B9C">
        <w:rPr>
          <w:color w:val="auto"/>
        </w:rPr>
        <w:t xml:space="preserve"> 1012-1986 IEEE Standard for Software </w:t>
      </w:r>
      <w:proofErr w:type="spellStart"/>
      <w:r w:rsidRPr="00434B9C">
        <w:rPr>
          <w:color w:val="auto"/>
        </w:rPr>
        <w:t>Verification</w:t>
      </w:r>
      <w:proofErr w:type="spellEnd"/>
      <w:r w:rsidRPr="00434B9C">
        <w:rPr>
          <w:color w:val="auto"/>
        </w:rPr>
        <w:t xml:space="preserve"> and </w:t>
      </w:r>
      <w:proofErr w:type="spellStart"/>
      <w:r w:rsidRPr="00434B9C">
        <w:rPr>
          <w:color w:val="auto"/>
        </w:rPr>
        <w:t>Validation</w:t>
      </w:r>
      <w:proofErr w:type="spellEnd"/>
      <w:r w:rsidRPr="00434B9C">
        <w:rPr>
          <w:color w:val="auto"/>
        </w:rPr>
        <w:t xml:space="preserve"> </w:t>
      </w:r>
      <w:proofErr w:type="spellStart"/>
      <w:r w:rsidRPr="00434B9C">
        <w:rPr>
          <w:color w:val="auto"/>
        </w:rPr>
        <w:t>Plans</w:t>
      </w:r>
      <w:proofErr w:type="spellEnd"/>
      <w:r w:rsidRPr="00434B9C">
        <w:rPr>
          <w:color w:val="auto"/>
        </w:rPr>
        <w:t>.</w:t>
      </w:r>
    </w:p>
    <w:p w:rsidR="000B62B5" w:rsidRDefault="000B62B5" w:rsidP="00F341E4">
      <w:pPr>
        <w:pStyle w:val="PSI-Ttulo2"/>
      </w:pPr>
      <w:bookmarkStart w:id="67" w:name="_Toc21938359"/>
    </w:p>
    <w:p w:rsidR="00F341E4" w:rsidRDefault="00F341E4" w:rsidP="00F341E4">
      <w:pPr>
        <w:pStyle w:val="PSI-Ttulo1"/>
      </w:pPr>
      <w:bookmarkStart w:id="68" w:name="_Toc21938360"/>
      <w:bookmarkStart w:id="69" w:name="_Toc146641050"/>
      <w:bookmarkEnd w:id="67"/>
      <w:r>
        <w:t>Revisiones y auditorías</w:t>
      </w:r>
      <w:bookmarkEnd w:id="68"/>
      <w:bookmarkEnd w:id="69"/>
    </w:p>
    <w:p w:rsidR="00F341E4" w:rsidRDefault="00F341E4" w:rsidP="00F341E4">
      <w:pPr>
        <w:pStyle w:val="PSI-Ttulo2"/>
      </w:pPr>
      <w:bookmarkStart w:id="70" w:name="_Toc21938361"/>
      <w:bookmarkStart w:id="71" w:name="_Toc146641051"/>
      <w:r w:rsidRPr="001B43FE">
        <w:t>Objetivo</w:t>
      </w:r>
      <w:bookmarkEnd w:id="70"/>
      <w:bookmarkEnd w:id="71"/>
    </w:p>
    <w:p w:rsidR="00F341E4" w:rsidRDefault="001B43FE" w:rsidP="00B973CC">
      <w:pPr>
        <w:pStyle w:val="PSI-Comentario"/>
      </w:pPr>
      <w:r>
        <w:t>[</w:t>
      </w:r>
      <w:r w:rsidR="00F341E4">
        <w:t>Definición de las revisiones y auditorías técnicas y de gestión que se realizarán.</w:t>
      </w:r>
    </w:p>
    <w:p w:rsidR="000B62B5" w:rsidRDefault="00F341E4" w:rsidP="00744E3E">
      <w:pPr>
        <w:pStyle w:val="PSI-Comentario"/>
      </w:pPr>
      <w:r>
        <w:t>Especificación de cómo serán llevadas a cabo dichas revisiones y auditorías.</w:t>
      </w:r>
      <w:r w:rsidR="001B43FE">
        <w:t>]</w:t>
      </w:r>
    </w:p>
    <w:p w:rsidR="00F341E4" w:rsidRDefault="00F341E4" w:rsidP="00F341E4">
      <w:pPr>
        <w:pStyle w:val="PSI-Ttulo2"/>
      </w:pPr>
      <w:bookmarkStart w:id="72" w:name="_Toc21938362"/>
      <w:bookmarkStart w:id="73" w:name="_Toc146641052"/>
      <w:r>
        <w:t>Requerimientos mínimos</w:t>
      </w:r>
      <w:bookmarkEnd w:id="72"/>
      <w:bookmarkEnd w:id="73"/>
    </w:p>
    <w:p w:rsidR="00F341E4" w:rsidRDefault="00F341E4" w:rsidP="00B973CC">
      <w:pPr>
        <w:pStyle w:val="PSI-Comentario"/>
      </w:pPr>
      <w:r>
        <w:t>[Se especifican las revisiones y auditorías que deben realizarse como mínimo, así como la agenda para la realización de las mismas.]</w:t>
      </w:r>
    </w:p>
    <w:p w:rsidR="00F341E4" w:rsidRDefault="00F341E4" w:rsidP="00470764">
      <w:pPr>
        <w:pStyle w:val="PSI-Ttulo3"/>
      </w:pPr>
      <w:bookmarkStart w:id="74" w:name="_Toc21938363"/>
      <w:bookmarkStart w:id="75" w:name="_Toc146641053"/>
      <w:r>
        <w:t>Revisión de requerimientos</w:t>
      </w:r>
      <w:bookmarkEnd w:id="74"/>
      <w:bookmarkEnd w:id="75"/>
    </w:p>
    <w:p w:rsidR="00F341E4" w:rsidRDefault="00BB3E4E" w:rsidP="00B973CC">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rsidR="005264A0" w:rsidRDefault="005264A0" w:rsidP="00B973CC">
      <w:pPr>
        <w:pStyle w:val="PSI-Comentario"/>
      </w:pPr>
    </w:p>
    <w:p w:rsidR="00F341E4" w:rsidRDefault="00F341E4" w:rsidP="00470764">
      <w:pPr>
        <w:pStyle w:val="PSI-Ttulo3"/>
      </w:pPr>
      <w:bookmarkStart w:id="76" w:name="_Toc21938364"/>
      <w:bookmarkStart w:id="77" w:name="_Toc146641054"/>
      <w:r>
        <w:t>Revisión de diseño preliminar</w:t>
      </w:r>
      <w:bookmarkEnd w:id="76"/>
      <w:bookmarkEnd w:id="77"/>
    </w:p>
    <w:p w:rsidR="00F341E4" w:rsidRDefault="00BB3E4E" w:rsidP="00B973CC">
      <w:pPr>
        <w:pStyle w:val="PSI-Comentario"/>
      </w:pPr>
      <w:r>
        <w:t>[</w:t>
      </w:r>
      <w:r w:rsidR="00F341E4">
        <w:t>Esta revisión se realiza para asegurar la consistencia y suficiencia técnica del diseño preliminar del software.</w:t>
      </w:r>
      <w:r>
        <w:t>]</w:t>
      </w:r>
    </w:p>
    <w:p w:rsidR="005264A0" w:rsidRDefault="005264A0" w:rsidP="00470764">
      <w:pPr>
        <w:pStyle w:val="PSI-Ttulo3"/>
      </w:pPr>
      <w:bookmarkStart w:id="78" w:name="_Toc21938365"/>
    </w:p>
    <w:p w:rsidR="00F341E4" w:rsidRDefault="00F341E4" w:rsidP="00470764">
      <w:pPr>
        <w:pStyle w:val="PSI-Ttulo3"/>
      </w:pPr>
      <w:bookmarkStart w:id="79" w:name="_Toc146641055"/>
      <w:r>
        <w:t>Revisión de diseño crítico</w:t>
      </w:r>
      <w:bookmarkEnd w:id="78"/>
      <w:bookmarkEnd w:id="79"/>
    </w:p>
    <w:p w:rsidR="00F341E4" w:rsidRDefault="00BB3E4E" w:rsidP="00B973CC">
      <w:pPr>
        <w:pStyle w:val="PSI-Comentario"/>
      </w:pPr>
      <w:r>
        <w:t>[</w:t>
      </w:r>
      <w:r w:rsidR="00F341E4">
        <w:t>Esta revisión se realiza para asegurar la consistencia del diseño detallado con la especificación de requerimientos.</w:t>
      </w:r>
      <w:r>
        <w:t>]</w:t>
      </w:r>
    </w:p>
    <w:p w:rsidR="005264A0" w:rsidRDefault="005264A0" w:rsidP="007D0783">
      <w:pPr>
        <w:pStyle w:val="PSI-Normal"/>
      </w:pPr>
    </w:p>
    <w:p w:rsidR="00F341E4" w:rsidRDefault="00F341E4" w:rsidP="00470764">
      <w:pPr>
        <w:pStyle w:val="PSI-Ttulo3"/>
      </w:pPr>
      <w:bookmarkStart w:id="80" w:name="_Toc21938367"/>
      <w:bookmarkStart w:id="81" w:name="_Toc146641056"/>
      <w:r>
        <w:t>Auditoría funcional</w:t>
      </w:r>
      <w:bookmarkEnd w:id="80"/>
      <w:bookmarkEnd w:id="81"/>
    </w:p>
    <w:p w:rsidR="00F341E4" w:rsidRDefault="00BB3E4E" w:rsidP="00B973CC">
      <w:pPr>
        <w:pStyle w:val="PSI-Comentario"/>
      </w:pPr>
      <w:r>
        <w:t>[</w:t>
      </w:r>
      <w:r w:rsidR="00F341E4">
        <w:t>Esta auditoría se realiza previa a la liberación del software, para verificar que todos los requerimientos especificados en el documento de requerimientos fueron cumplidos.</w:t>
      </w:r>
      <w:r>
        <w:t>]</w:t>
      </w:r>
    </w:p>
    <w:p w:rsidR="005264A0" w:rsidRDefault="005264A0" w:rsidP="00B973CC">
      <w:pPr>
        <w:pStyle w:val="PSI-Comentario"/>
      </w:pPr>
    </w:p>
    <w:p w:rsidR="00F341E4" w:rsidRDefault="00F341E4" w:rsidP="00470764">
      <w:pPr>
        <w:pStyle w:val="PSI-Ttulo3"/>
      </w:pPr>
      <w:bookmarkStart w:id="82" w:name="_Toc21938368"/>
      <w:bookmarkStart w:id="83" w:name="_Toc146641057"/>
      <w:r>
        <w:t>Auditoría física</w:t>
      </w:r>
      <w:bookmarkEnd w:id="82"/>
      <w:bookmarkEnd w:id="83"/>
    </w:p>
    <w:p w:rsidR="00F341E4" w:rsidRDefault="00BB3E4E" w:rsidP="00B973CC">
      <w:pPr>
        <w:pStyle w:val="PSI-Comentario"/>
      </w:pPr>
      <w:r>
        <w:t>[</w:t>
      </w:r>
      <w:r w:rsidR="00F341E4">
        <w:t>Esta revisión se realiza para verificar que el software y la documentación son consistentes y están aptos para la liberación.</w:t>
      </w:r>
      <w:r>
        <w:t>]</w:t>
      </w:r>
    </w:p>
    <w:p w:rsidR="005264A0" w:rsidRDefault="005264A0" w:rsidP="00470764">
      <w:pPr>
        <w:pStyle w:val="PSI-Ttulo3"/>
      </w:pPr>
      <w:bookmarkStart w:id="84" w:name="_Toc21938369"/>
    </w:p>
    <w:p w:rsidR="00F341E4" w:rsidRDefault="00F341E4" w:rsidP="00470764">
      <w:pPr>
        <w:pStyle w:val="PSI-Ttulo3"/>
      </w:pPr>
      <w:bookmarkStart w:id="85" w:name="_Toc146641058"/>
      <w:r>
        <w:t>Auditorías internas al proceso</w:t>
      </w:r>
      <w:bookmarkEnd w:id="84"/>
      <w:bookmarkEnd w:id="85"/>
    </w:p>
    <w:p w:rsidR="00F341E4" w:rsidRDefault="008A23C7" w:rsidP="00B973CC">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rsidR="005264A0" w:rsidRDefault="005264A0" w:rsidP="00470764">
      <w:pPr>
        <w:pStyle w:val="PSI-Ttulo3"/>
      </w:pPr>
      <w:bookmarkStart w:id="86" w:name="_Toc21938370"/>
    </w:p>
    <w:p w:rsidR="00F341E4" w:rsidRDefault="00F341E4" w:rsidP="00470764">
      <w:pPr>
        <w:pStyle w:val="PSI-Ttulo3"/>
      </w:pPr>
      <w:bookmarkStart w:id="87" w:name="_Toc146641059"/>
      <w:r>
        <w:t>Revisiones de gestión</w:t>
      </w:r>
      <w:bookmarkEnd w:id="86"/>
      <w:bookmarkEnd w:id="87"/>
    </w:p>
    <w:p w:rsidR="00F341E4" w:rsidRDefault="008A23C7" w:rsidP="00B973CC">
      <w:pPr>
        <w:pStyle w:val="PSI-Comentario"/>
      </w:pPr>
      <w:r>
        <w:t>[</w:t>
      </w:r>
      <w:r w:rsidR="00F341E4">
        <w:t>Estas revisiones se realizan periódicamente para asegurar la ejecución de todas las actividades identificadas en este Plan. Deben realizarse por una persona ajena al grupo de trabajo.</w:t>
      </w:r>
      <w:r>
        <w:t>]</w:t>
      </w:r>
    </w:p>
    <w:p w:rsidR="00886029" w:rsidRDefault="00886029" w:rsidP="00470764">
      <w:pPr>
        <w:pStyle w:val="PSI-Ttulo3"/>
      </w:pPr>
      <w:bookmarkStart w:id="88" w:name="_Toc21938371"/>
    </w:p>
    <w:p w:rsidR="00F341E4" w:rsidRDefault="00F341E4" w:rsidP="00470764">
      <w:pPr>
        <w:pStyle w:val="PSI-Ttulo3"/>
      </w:pPr>
      <w:bookmarkStart w:id="89" w:name="_Toc146641060"/>
      <w:r>
        <w:t>Revisión del Plan de gestión de configuración</w:t>
      </w:r>
      <w:bookmarkEnd w:id="88"/>
      <w:bookmarkEnd w:id="89"/>
    </w:p>
    <w:p w:rsidR="00F341E4" w:rsidRDefault="002F6F88" w:rsidP="00B973CC">
      <w:pPr>
        <w:pStyle w:val="PSI-Comentario"/>
      </w:pPr>
      <w:r>
        <w:t>[</w:t>
      </w:r>
      <w:r w:rsidR="00F341E4">
        <w:t>Esta revisión se realiza para asegurar la consistencia y completitud de los métodos especificados en el Plan de gestión de configuración.</w:t>
      </w:r>
      <w:r>
        <w:t>]</w:t>
      </w:r>
    </w:p>
    <w:p w:rsidR="005264A0" w:rsidRDefault="005264A0" w:rsidP="007D0783">
      <w:pPr>
        <w:pStyle w:val="PSI-Normal"/>
      </w:pPr>
    </w:p>
    <w:p w:rsidR="00F341E4" w:rsidRDefault="00F341E4" w:rsidP="00470764">
      <w:pPr>
        <w:pStyle w:val="PSI-Ttulo3"/>
      </w:pPr>
      <w:bookmarkStart w:id="90" w:name="_Toc21938372"/>
      <w:bookmarkStart w:id="91" w:name="_Toc146641061"/>
      <w:r>
        <w:t>Revisión Post Mortem</w:t>
      </w:r>
      <w:bookmarkEnd w:id="90"/>
      <w:bookmarkEnd w:id="91"/>
    </w:p>
    <w:p w:rsidR="00F341E4" w:rsidRDefault="002F6F88" w:rsidP="00B973CC">
      <w:pPr>
        <w:pStyle w:val="PSI-Comentario"/>
      </w:pPr>
      <w:r>
        <w:t>[</w:t>
      </w:r>
      <w:r w:rsidR="00F341E4">
        <w:t>Esta revisión se realiza al concluir el proyecto para especificar las actividades de desarrollo implementadas durante el proyecto y para proveer recomendaciones.</w:t>
      </w:r>
      <w:r>
        <w:t>]</w:t>
      </w:r>
    </w:p>
    <w:p w:rsidR="005264A0" w:rsidRDefault="005264A0" w:rsidP="007D0783">
      <w:pPr>
        <w:pStyle w:val="PSI-Normal"/>
      </w:pPr>
    </w:p>
    <w:p w:rsidR="00F341E4" w:rsidRDefault="00F341E4" w:rsidP="00470764">
      <w:pPr>
        <w:pStyle w:val="PSI-Ttulo3"/>
      </w:pPr>
      <w:bookmarkStart w:id="92" w:name="_Toc21938373"/>
      <w:bookmarkStart w:id="93" w:name="_Toc146641062"/>
      <w:r>
        <w:lastRenderedPageBreak/>
        <w:t>Agenda</w:t>
      </w:r>
      <w:bookmarkEnd w:id="92"/>
      <w:bookmarkEnd w:id="93"/>
    </w:p>
    <w:p w:rsidR="00F341E4" w:rsidRDefault="00F341E4" w:rsidP="00B973CC">
      <w:pPr>
        <w:pStyle w:val="PSI-Comentario"/>
      </w:pPr>
      <w:r>
        <w:t>[En esta sección se deberá especificar la agenda para las revisiones y auditorías detalladas anteriormente.]</w:t>
      </w:r>
    </w:p>
    <w:p w:rsidR="003D11E6" w:rsidRDefault="003D11E6" w:rsidP="00F341E4">
      <w:pPr>
        <w:pStyle w:val="PSI-Ttulo2"/>
      </w:pPr>
      <w:bookmarkStart w:id="94" w:name="_Toc21938374"/>
    </w:p>
    <w:p w:rsidR="00F341E4" w:rsidRDefault="00F341E4" w:rsidP="00F341E4">
      <w:pPr>
        <w:pStyle w:val="PSI-Ttulo2"/>
      </w:pPr>
      <w:bookmarkStart w:id="95" w:name="_Toc146641063"/>
      <w:r>
        <w:t>Otras revisiones</w:t>
      </w:r>
      <w:bookmarkEnd w:id="94"/>
      <w:bookmarkEnd w:id="95"/>
    </w:p>
    <w:p w:rsidR="00F341E4" w:rsidRDefault="00F341E4" w:rsidP="00470764">
      <w:pPr>
        <w:pStyle w:val="PSI-Ttulo3"/>
      </w:pPr>
      <w:bookmarkStart w:id="96" w:name="_Toc21938375"/>
      <w:bookmarkStart w:id="97" w:name="_Toc146641064"/>
      <w:r>
        <w:t>Revisión de documentación de usuario</w:t>
      </w:r>
      <w:bookmarkEnd w:id="96"/>
      <w:bookmarkEnd w:id="97"/>
    </w:p>
    <w:p w:rsidR="00F341E4" w:rsidRDefault="00CA6E6A" w:rsidP="00B973CC">
      <w:pPr>
        <w:pStyle w:val="PSI-Comentario"/>
      </w:pPr>
      <w:r>
        <w:t>[</w:t>
      </w:r>
      <w:r w:rsidR="00F341E4">
        <w:t>Se r</w:t>
      </w:r>
      <w:r w:rsidR="002D4CE8">
        <w:t xml:space="preserve">evisa la completitud, claridad </w:t>
      </w:r>
      <w:r w:rsidR="00F341E4">
        <w:t>y aplicación de uso.</w:t>
      </w:r>
      <w:r>
        <w:t>]</w:t>
      </w:r>
    </w:p>
    <w:p w:rsidR="005264A0" w:rsidRDefault="005264A0" w:rsidP="007D0783">
      <w:pPr>
        <w:pStyle w:val="PSI-Normal"/>
      </w:pPr>
    </w:p>
    <w:p w:rsidR="00F341E4" w:rsidRDefault="00F341E4" w:rsidP="00F341E4">
      <w:pPr>
        <w:pStyle w:val="PSI-Ttulo1"/>
      </w:pPr>
      <w:bookmarkStart w:id="98" w:name="_Toc21938376"/>
      <w:bookmarkStart w:id="99" w:name="_Toc146641065"/>
      <w:r>
        <w:t>Verificación</w:t>
      </w:r>
      <w:bookmarkEnd w:id="98"/>
      <w:bookmarkEnd w:id="99"/>
    </w:p>
    <w:p w:rsidR="00F341E4" w:rsidRDefault="00F341E4" w:rsidP="00B973CC">
      <w:pPr>
        <w:pStyle w:val="PSI-Comentario"/>
      </w:pPr>
      <w:r>
        <w:t>[Se debe identificar todas las verificaciones que no fueron identificadas en el Plan de V &amp; V para el software y debe especificar los métodos a ser usados.]</w:t>
      </w:r>
    </w:p>
    <w:p w:rsidR="005264A0" w:rsidRDefault="005264A0" w:rsidP="00B973CC">
      <w:pPr>
        <w:pStyle w:val="PSI-Comentario"/>
      </w:pPr>
    </w:p>
    <w:p w:rsidR="00F341E4" w:rsidRDefault="00F341E4" w:rsidP="00F341E4">
      <w:pPr>
        <w:pStyle w:val="PSI-Ttulo1"/>
      </w:pPr>
      <w:bookmarkStart w:id="100" w:name="_Toc21938377"/>
      <w:bookmarkStart w:id="101" w:name="_Toc146641066"/>
      <w:r>
        <w:t>Reporte de problemas y acciones correctivas</w:t>
      </w:r>
      <w:bookmarkEnd w:id="100"/>
      <w:bookmarkEnd w:id="101"/>
    </w:p>
    <w:p w:rsidR="00F341E4" w:rsidRDefault="00F341E4" w:rsidP="00B973CC">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Default="00E44D13" w:rsidP="00B973CC">
      <w:pPr>
        <w:pStyle w:val="PSI-Comentario"/>
      </w:pPr>
    </w:p>
    <w:p w:rsidR="00F341E4" w:rsidRDefault="00F341E4" w:rsidP="00F341E4">
      <w:pPr>
        <w:pStyle w:val="PSI-Ttulo1"/>
      </w:pPr>
      <w:bookmarkStart w:id="102" w:name="_Toc21938378"/>
      <w:bookmarkStart w:id="103" w:name="_Toc146641067"/>
      <w:r>
        <w:t>Herramientas, técnicas y metodologías</w:t>
      </w:r>
      <w:bookmarkEnd w:id="102"/>
      <w:bookmarkEnd w:id="103"/>
    </w:p>
    <w:p w:rsidR="00F341E4" w:rsidRDefault="00F341E4" w:rsidP="00B973CC">
      <w:pPr>
        <w:pStyle w:val="PSI-Comentario"/>
      </w:pPr>
      <w:r>
        <w:t>[Se deben identificar herramientas de software, técnicas, y metodologías de soporte para las activida</w:t>
      </w:r>
      <w:r w:rsidR="00B20C13">
        <w:t>des de aseguramiento de calidad</w:t>
      </w:r>
      <w:r>
        <w:t>.]</w:t>
      </w:r>
    </w:p>
    <w:p w:rsidR="00F341E4" w:rsidRDefault="00F341E4" w:rsidP="00F341E4">
      <w:pPr>
        <w:pStyle w:val="PSI-Ttulo1"/>
      </w:pPr>
      <w:bookmarkStart w:id="104" w:name="_Toc21938379"/>
      <w:bookmarkStart w:id="105" w:name="_Toc146641068"/>
      <w:r>
        <w:t>Gestión de riesgos</w:t>
      </w:r>
      <w:bookmarkEnd w:id="104"/>
      <w:bookmarkEnd w:id="105"/>
    </w:p>
    <w:p w:rsidR="00F341E4" w:rsidRDefault="00F341E4" w:rsidP="00B973CC">
      <w:pPr>
        <w:pStyle w:val="PSI-Comentario"/>
      </w:pPr>
      <w:r>
        <w:t>[Se deben especificar los métodos y procedimientos utilizados para especificar, monitorear, y controlar las áreas de riesgo durante el proyecto.</w:t>
      </w:r>
    </w:p>
    <w:p w:rsidR="00F341E4" w:rsidRDefault="00F341E4" w:rsidP="00B973CC">
      <w:pPr>
        <w:pStyle w:val="PSI-Comentario"/>
      </w:pPr>
      <w:r>
        <w:t>Los riesgos identificados, la estrategia de mitigación, monitoreo y plan de contingencia a ser llevados a cabo, serán descritos en el Documento de Gestión de Riesgos, con lo cual se podrá hacer referencia a él.]</w:t>
      </w:r>
    </w:p>
    <w:p w:rsidR="002D4CE8" w:rsidRDefault="002D4CE8" w:rsidP="00B973CC">
      <w:pPr>
        <w:pStyle w:val="PSI-Comentario"/>
      </w:pPr>
    </w:p>
    <w:p w:rsidR="002D4CE8" w:rsidRDefault="002D4CE8" w:rsidP="00B973CC">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A80191">
      <w:pPr>
        <w:pStyle w:val="PSI-Ttulo1"/>
      </w:pPr>
      <w:bookmarkStart w:id="106" w:name="_Toc164002218"/>
      <w:bookmarkStart w:id="107" w:name="_Toc146641069"/>
      <w:r>
        <w:lastRenderedPageBreak/>
        <w:t>Anexos</w:t>
      </w:r>
      <w:bookmarkEnd w:id="106"/>
      <w:bookmarkEnd w:id="107"/>
    </w:p>
    <w:p w:rsidR="000C39D2" w:rsidRDefault="000C39D2" w:rsidP="000C39D2">
      <w:pPr>
        <w:pStyle w:val="PSI-Ttulo2"/>
      </w:pPr>
      <w:bookmarkStart w:id="108" w:name="_Toc158379396"/>
      <w:bookmarkStart w:id="109" w:name="_Toc164002219"/>
      <w:bookmarkStart w:id="110" w:name="Formulario"/>
      <w:bookmarkStart w:id="111" w:name="_Toc146641070"/>
      <w:r>
        <w:t xml:space="preserve">Formulario de </w:t>
      </w:r>
      <w:r w:rsidR="00D81E33">
        <w:t>Pedidos y</w:t>
      </w:r>
      <w:r>
        <w:t xml:space="preserve"> Detección de Cambios</w:t>
      </w:r>
      <w:bookmarkEnd w:id="108"/>
      <w:bookmarkEnd w:id="109"/>
      <w:bookmarkEnd w:id="111"/>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5503"/>
      </w:tblGrid>
      <w:tr w:rsidR="000C39D2" w:rsidRPr="00BB1C25" w:rsidTr="007D0783">
        <w:trPr>
          <w:trHeight w:val="736"/>
          <w:jc w:val="right"/>
        </w:trPr>
        <w:tc>
          <w:tcPr>
            <w:tcW w:w="9515" w:type="dxa"/>
            <w:gridSpan w:val="2"/>
            <w:shd w:val="clear" w:color="auto" w:fill="E6E6E6"/>
            <w:vAlign w:val="center"/>
          </w:tcPr>
          <w:bookmarkEnd w:id="110"/>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 xml:space="preserve">Formulario de </w:t>
            </w:r>
            <w:r w:rsidR="00D81E33" w:rsidRPr="00BB1C25">
              <w:rPr>
                <w:rFonts w:asciiTheme="minorHAnsi" w:eastAsiaTheme="minorHAnsi" w:hAnsiTheme="minorHAnsi" w:cstheme="minorBidi"/>
              </w:rPr>
              <w:t>Pedidos y</w:t>
            </w:r>
            <w:r w:rsidRPr="00BB1C25">
              <w:rPr>
                <w:rFonts w:asciiTheme="minorHAnsi" w:eastAsiaTheme="minorHAnsi" w:hAnsiTheme="minorHAnsi" w:cstheme="minorBidi"/>
              </w:rPr>
              <w:t xml:space="preserve"> Detección de Cambios</w:t>
            </w:r>
          </w:p>
        </w:tc>
      </w:tr>
      <w:tr w:rsidR="000C39D2" w:rsidRPr="00BB1C25" w:rsidTr="00AC18D1">
        <w:trPr>
          <w:trHeight w:val="471"/>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 xml:space="preserve">Fecha de Petición: </w:t>
            </w:r>
          </w:p>
        </w:tc>
        <w:tc>
          <w:tcPr>
            <w:tcW w:w="6283" w:type="dxa"/>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4B0FC9" w:rsidP="00B973CC">
            <w:pPr>
              <w:pStyle w:val="PSI-Comentario"/>
              <w:rPr>
                <w:color w:val="auto"/>
                <w:lang w:eastAsia="es-ES"/>
              </w:rPr>
            </w:pPr>
            <w:r w:rsidRPr="004B0FC9">
              <w:rPr>
                <w:color w:val="auto"/>
                <w:lang w:eastAsia="es-ES"/>
              </w:rPr>
              <w:t>Nombre y</w:t>
            </w:r>
            <w:r w:rsidR="000C39D2" w:rsidRPr="004B0FC9">
              <w:rPr>
                <w:color w:val="auto"/>
                <w:lang w:eastAsia="es-ES"/>
              </w:rPr>
              <w:t xml:space="preserve"> Versión del Elemento </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56"/>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 xml:space="preserve">Nombre del Solicitante: </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Necesidad de Cambio:</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Descripción del cambio pedido:</w:t>
            </w:r>
          </w:p>
        </w:tc>
        <w:tc>
          <w:tcPr>
            <w:tcW w:w="6283" w:type="dxa"/>
          </w:tcPr>
          <w:p w:rsidR="000C39D2" w:rsidRPr="00BB1C25" w:rsidRDefault="000C39D2" w:rsidP="00B973CC">
            <w:pPr>
              <w:pStyle w:val="PSI-Comentario"/>
            </w:pPr>
          </w:p>
        </w:tc>
      </w:tr>
      <w:tr w:rsidR="000C39D2" w:rsidRPr="00BB1C25" w:rsidTr="00AC18D1">
        <w:trPr>
          <w:trHeight w:val="456"/>
          <w:jc w:val="right"/>
        </w:trPr>
        <w:tc>
          <w:tcPr>
            <w:tcW w:w="3232" w:type="dxa"/>
            <w:tcBorders>
              <w:bottom w:val="single" w:sz="4" w:space="0" w:color="auto"/>
            </w:tcBorders>
          </w:tcPr>
          <w:p w:rsidR="000C39D2" w:rsidRPr="004B0FC9" w:rsidRDefault="000C39D2" w:rsidP="00B973CC">
            <w:pPr>
              <w:pStyle w:val="PSI-Comentario"/>
              <w:rPr>
                <w:color w:val="auto"/>
                <w:lang w:eastAsia="es-ES"/>
              </w:rPr>
            </w:pPr>
            <w:r w:rsidRPr="004B0FC9">
              <w:rPr>
                <w:color w:val="auto"/>
                <w:lang w:eastAsia="es-ES"/>
              </w:rPr>
              <w:t>Prioridad:</w:t>
            </w:r>
          </w:p>
        </w:tc>
        <w:tc>
          <w:tcPr>
            <w:tcW w:w="6283" w:type="dxa"/>
            <w:tcBorders>
              <w:bottom w:val="single" w:sz="4" w:space="0" w:color="auto"/>
            </w:tcBorders>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9A1E5E" w:rsidP="00B973CC">
            <w:pPr>
              <w:pStyle w:val="PSI-Comentario"/>
              <w:rPr>
                <w:color w:val="auto"/>
                <w:lang w:eastAsia="es-ES"/>
              </w:rPr>
            </w:pPr>
            <w:r w:rsidRPr="004B0FC9">
              <w:rPr>
                <w:color w:val="auto"/>
                <w:lang w:eastAsia="es-ES"/>
              </w:rPr>
              <w:t>Estado</w:t>
            </w:r>
            <w:r w:rsidR="000C39D2" w:rsidRPr="004B0FC9">
              <w:rPr>
                <w:color w:val="auto"/>
                <w:lang w:eastAsia="es-ES"/>
              </w:rPr>
              <w:t>:</w:t>
            </w:r>
          </w:p>
        </w:tc>
        <w:tc>
          <w:tcPr>
            <w:tcW w:w="6283" w:type="dxa"/>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Fecha del cambio:</w:t>
            </w:r>
          </w:p>
        </w:tc>
        <w:tc>
          <w:tcPr>
            <w:tcW w:w="6283" w:type="dxa"/>
          </w:tcPr>
          <w:p w:rsidR="000C39D2" w:rsidRPr="00BB1C25" w:rsidRDefault="000C39D2" w:rsidP="00B973CC">
            <w:pPr>
              <w:pStyle w:val="PSI-Comentario"/>
            </w:pPr>
          </w:p>
        </w:tc>
      </w:tr>
      <w:tr w:rsidR="000C39D2" w:rsidRPr="00BB1C25" w:rsidTr="00AC18D1">
        <w:trPr>
          <w:trHeight w:val="456"/>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Identificador de la nueva versión:</w:t>
            </w:r>
          </w:p>
        </w:tc>
        <w:tc>
          <w:tcPr>
            <w:tcW w:w="6283" w:type="dxa"/>
          </w:tcPr>
          <w:p w:rsidR="000C39D2" w:rsidRPr="00BB1C25" w:rsidRDefault="000C39D2" w:rsidP="00B973CC">
            <w:pPr>
              <w:pStyle w:val="PSI-Comentario"/>
            </w:pPr>
          </w:p>
        </w:tc>
      </w:tr>
      <w:tr w:rsidR="000C39D2" w:rsidRPr="00BB1C25" w:rsidTr="00AC18D1">
        <w:trPr>
          <w:trHeight w:val="486"/>
          <w:jc w:val="right"/>
        </w:trPr>
        <w:tc>
          <w:tcPr>
            <w:tcW w:w="3232" w:type="dxa"/>
          </w:tcPr>
          <w:p w:rsidR="000C39D2" w:rsidRPr="004B0FC9" w:rsidRDefault="000C39D2" w:rsidP="00B973CC">
            <w:pPr>
              <w:pStyle w:val="PSI-Comentario"/>
              <w:rPr>
                <w:color w:val="auto"/>
                <w:lang w:eastAsia="es-ES"/>
              </w:rPr>
            </w:pPr>
            <w:r w:rsidRPr="004B0FC9">
              <w:rPr>
                <w:color w:val="auto"/>
                <w:lang w:eastAsia="es-ES"/>
              </w:rPr>
              <w:t>Que fue afectado por este cambio</w:t>
            </w:r>
          </w:p>
        </w:tc>
        <w:tc>
          <w:tcPr>
            <w:tcW w:w="6283" w:type="dxa"/>
          </w:tcPr>
          <w:p w:rsidR="000C39D2" w:rsidRPr="00BB1C25" w:rsidRDefault="000C39D2" w:rsidP="00B973CC">
            <w:pPr>
              <w:pStyle w:val="PSI-Comentario"/>
            </w:pPr>
          </w:p>
        </w:tc>
      </w:tr>
    </w:tbl>
    <w:p w:rsidR="007F38C0" w:rsidRPr="00860029" w:rsidRDefault="007F38C0" w:rsidP="00121676">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349" w:rsidRDefault="001A2349" w:rsidP="00C94FBE">
      <w:pPr>
        <w:spacing w:before="0" w:line="240" w:lineRule="auto"/>
      </w:pPr>
      <w:r>
        <w:separator/>
      </w:r>
    </w:p>
    <w:p w:rsidR="001A2349" w:rsidRDefault="001A2349"/>
  </w:endnote>
  <w:endnote w:type="continuationSeparator" w:id="0">
    <w:p w:rsidR="001A2349" w:rsidRDefault="001A2349" w:rsidP="00C94FBE">
      <w:pPr>
        <w:spacing w:before="0" w:line="240" w:lineRule="auto"/>
      </w:pPr>
      <w:r>
        <w:continuationSeparator/>
      </w:r>
    </w:p>
    <w:p w:rsidR="001A2349" w:rsidRDefault="001A2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A4E" w:rsidRDefault="00961A4E" w:rsidP="000F4F97">
    <w:pPr>
      <w:tabs>
        <w:tab w:val="center" w:pos="4252"/>
      </w:tabs>
    </w:pPr>
    <w:r>
      <w:rPr>
        <w:lang w:val="es-AR"/>
      </w:rPr>
      <w:t xml:space="preserve">Nombre del Grupo de Desarrollo o Asignatura   </w:t>
    </w:r>
    <w:r>
      <w:rPr>
        <w:noProof/>
        <w:lang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355" cy="809625"/>
              <wp:effectExtent l="9525" t="0" r="13970" b="4445"/>
              <wp:wrapNone/>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355" cy="809625"/>
                        <a:chOff x="8" y="9"/>
                        <a:chExt cx="15823" cy="1439"/>
                      </a:xfrm>
                    </wpg:grpSpPr>
                    <wps:wsp>
                      <wps:cNvPr id="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BA44CF" id="Group 27" o:spid="_x0000_s1026" style="position:absolute;margin-left:0;margin-top:0;width:593.65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posOffset>494665</wp:posOffset>
              </wp:positionH>
              <wp:positionV relativeFrom="page">
                <wp:posOffset>9887585</wp:posOffset>
              </wp:positionV>
              <wp:extent cx="90805" cy="789305"/>
              <wp:effectExtent l="5080" t="13970" r="8890" b="635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650904" id="Rectangle 26" o:spid="_x0000_s1026" style="position:absolute;margin-left:38.95pt;margin-top:778.55pt;width:7.15pt;height:62.15pt;z-index:25167564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" fillcolor="#10207a" strokecolor="#205867">
              <w10:wrap anchorx="page" anchory="page"/>
            </v:rect>
          </w:pict>
        </mc:Fallback>
      </mc:AlternateConten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22</w:t>
    </w:r>
    <w:r w:rsidRPr="00DD5A70">
      <w:rPr>
        <w:rFonts w:asciiTheme="majorHAnsi" w:hAnsiTheme="majorHAnsi" w:cstheme="majorHAnsi"/>
      </w:rPr>
      <w:fldChar w:fldCharType="end"/>
    </w:r>
    <w:r>
      <w:rPr>
        <w:noProof/>
        <w:lang w:eastAsia="zh-TW"/>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8255" t="13970" r="5715" b="63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9A2FE2"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" fillcolor="#10207a" strokecolor="#205867">
              <w10:wrap anchorx="page" anchory="page"/>
            </v:rect>
          </w:pict>
        </mc:Fallback>
      </mc:AlternateContent>
    </w:r>
  </w:p>
  <w:p w:rsidR="00961A4E" w:rsidRDefault="00961A4E" w:rsidP="0092483A">
    <w:pPr>
      <w:tabs>
        <w:tab w:val="center" w:pos="4252"/>
      </w:tabs>
      <w:spacing w:before="0"/>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349" w:rsidRDefault="001A2349" w:rsidP="00C94FBE">
      <w:pPr>
        <w:spacing w:before="0" w:line="240" w:lineRule="auto"/>
      </w:pPr>
      <w:r>
        <w:separator/>
      </w:r>
    </w:p>
    <w:p w:rsidR="001A2349" w:rsidRDefault="001A2349"/>
  </w:footnote>
  <w:footnote w:type="continuationSeparator" w:id="0">
    <w:p w:rsidR="001A2349" w:rsidRDefault="001A2349" w:rsidP="00C94FBE">
      <w:pPr>
        <w:spacing w:before="0" w:line="240" w:lineRule="auto"/>
      </w:pPr>
      <w:r>
        <w:continuationSeparator/>
      </w:r>
    </w:p>
    <w:p w:rsidR="001A2349" w:rsidRDefault="001A23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A4E" w:rsidRDefault="00961A4E" w:rsidP="00B232AB">
    <w:pPr>
      <w:pStyle w:val="Encabezado"/>
      <w:ind w:firstLine="0"/>
      <w:rPr>
        <w:rFonts w:asciiTheme="majorHAnsi" w:eastAsiaTheme="majorEastAsia" w:hAnsiTheme="majorHAnsi" w:cstheme="majorBidi"/>
      </w:rPr>
    </w:pPr>
    <w:r>
      <w:rPr>
        <w:noProof/>
      </w:rPr>
      <w:drawing>
        <wp:anchor distT="0" distB="0" distL="114300" distR="114300" simplePos="0" relativeHeight="251672576" behindDoc="0" locked="0" layoutInCell="1" allowOverlap="1" wp14:anchorId="1E433644">
          <wp:simplePos x="0" y="0"/>
          <wp:positionH relativeFrom="column">
            <wp:posOffset>5122545</wp:posOffset>
          </wp:positionH>
          <wp:positionV relativeFrom="paragraph">
            <wp:posOffset>-344805</wp:posOffset>
          </wp:positionV>
          <wp:extent cx="748940" cy="75622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875" cy="78241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4C31AEB" wp14:editId="3BEC75A6">
          <wp:simplePos x="0" y="0"/>
          <wp:positionH relativeFrom="column">
            <wp:posOffset>-447675</wp:posOffset>
          </wp:positionH>
          <wp:positionV relativeFrom="paragraph">
            <wp:posOffset>-306705</wp:posOffset>
          </wp:positionV>
          <wp:extent cx="751401" cy="7315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51401" cy="73152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lang w:val="es-AR"/>
      </w:rPr>
      <w:t xml:space="preserve">    Plan de SQA</w:t>
    </w:r>
  </w:p>
  <w:p w:rsidR="00961A4E" w:rsidRPr="000F4F97" w:rsidRDefault="00961A4E" w:rsidP="00B232AB">
    <w:pPr>
      <w:pStyle w:val="Encabezado"/>
      <w:tabs>
        <w:tab w:val="clear" w:pos="4252"/>
        <w:tab w:val="clear" w:pos="8504"/>
        <w:tab w:val="left" w:pos="7740"/>
      </w:tabs>
      <w:ind w:left="0" w:firstLine="357"/>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simplePos x="0" y="0"/>
              <wp:positionH relativeFrom="page">
                <wp:posOffset>499110</wp:posOffset>
              </wp:positionH>
              <wp:positionV relativeFrom="page">
                <wp:posOffset>5080</wp:posOffset>
              </wp:positionV>
              <wp:extent cx="90805" cy="789940"/>
              <wp:effectExtent l="7620" t="6985" r="6350" b="12700"/>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213BA70" id="Rectangle 41" o:spid="_x0000_s1026" style="position:absolute;margin-left:39.3pt;margin-top:.4pt;width:7.15pt;height:62.2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" fillcolor="#10207a"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simplePos x="0" y="0"/>
              <wp:positionH relativeFrom="page">
                <wp:posOffset>6979920</wp:posOffset>
              </wp:positionH>
              <wp:positionV relativeFrom="page">
                <wp:posOffset>5080</wp:posOffset>
              </wp:positionV>
              <wp:extent cx="90805" cy="789305"/>
              <wp:effectExtent l="5715" t="6985" r="8255" b="13335"/>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892A06C" id="Rectangle 34" o:spid="_x0000_s1026" style="position:absolute;margin-left:549.6pt;margin-top:.4pt;width:7.15pt;height:62.15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" fillcolor="#10207a"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6815" cy="815340"/>
              <wp:effectExtent l="9525" t="0" r="6985" b="3810"/>
              <wp:wrapNone/>
              <wp:docPr id="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815" cy="815340"/>
                        <a:chOff x="8" y="9"/>
                        <a:chExt cx="15823" cy="1439"/>
                      </a:xfrm>
                    </wpg:grpSpPr>
                    <wps:wsp>
                      <wps:cNvPr id="12"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717E99E" id="Group 35" o:spid="_x0000_s1026" style="position:absolute;margin-left:0;margin-top:0;width:593.4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HmAMAAKk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szCs w:val="36"/>
      </w:rPr>
      <w:t xml:space="preserve">    KIUSH</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F65"/>
    <w:multiLevelType w:val="hybridMultilevel"/>
    <w:tmpl w:val="83828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845610"/>
    <w:multiLevelType w:val="hybridMultilevel"/>
    <w:tmpl w:val="1F8CA5CE"/>
    <w:lvl w:ilvl="0" w:tplc="2E92F95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8F65132"/>
    <w:multiLevelType w:val="hybridMultilevel"/>
    <w:tmpl w:val="8AE60E9A"/>
    <w:lvl w:ilvl="0" w:tplc="1932FBC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207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AB"/>
    <w:rsid w:val="00000726"/>
    <w:rsid w:val="00004AF4"/>
    <w:rsid w:val="00011BED"/>
    <w:rsid w:val="00016B00"/>
    <w:rsid w:val="00017EFE"/>
    <w:rsid w:val="000309A3"/>
    <w:rsid w:val="000361BC"/>
    <w:rsid w:val="00045F1A"/>
    <w:rsid w:val="00057FCA"/>
    <w:rsid w:val="00065AAE"/>
    <w:rsid w:val="00076C86"/>
    <w:rsid w:val="00077D49"/>
    <w:rsid w:val="000827F0"/>
    <w:rsid w:val="00087F53"/>
    <w:rsid w:val="00090A82"/>
    <w:rsid w:val="00092BC0"/>
    <w:rsid w:val="000955C7"/>
    <w:rsid w:val="00096604"/>
    <w:rsid w:val="000A0FE7"/>
    <w:rsid w:val="000A3E6D"/>
    <w:rsid w:val="000A685F"/>
    <w:rsid w:val="000A79F6"/>
    <w:rsid w:val="000B62B5"/>
    <w:rsid w:val="000C06C5"/>
    <w:rsid w:val="000C39D2"/>
    <w:rsid w:val="000C4C42"/>
    <w:rsid w:val="000C4E31"/>
    <w:rsid w:val="000C60AB"/>
    <w:rsid w:val="000D478E"/>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347EC"/>
    <w:rsid w:val="001410A7"/>
    <w:rsid w:val="00144AE4"/>
    <w:rsid w:val="001503E2"/>
    <w:rsid w:val="00150702"/>
    <w:rsid w:val="00153B43"/>
    <w:rsid w:val="001559E0"/>
    <w:rsid w:val="00163AD0"/>
    <w:rsid w:val="00183953"/>
    <w:rsid w:val="00185A46"/>
    <w:rsid w:val="00191198"/>
    <w:rsid w:val="001950C8"/>
    <w:rsid w:val="001A2349"/>
    <w:rsid w:val="001A2EE6"/>
    <w:rsid w:val="001A6E51"/>
    <w:rsid w:val="001B43FE"/>
    <w:rsid w:val="001C3E58"/>
    <w:rsid w:val="001C5447"/>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83900"/>
    <w:rsid w:val="0029269D"/>
    <w:rsid w:val="00295CA9"/>
    <w:rsid w:val="002A41AA"/>
    <w:rsid w:val="002B00D5"/>
    <w:rsid w:val="002B47DF"/>
    <w:rsid w:val="002B506A"/>
    <w:rsid w:val="002B5AF9"/>
    <w:rsid w:val="002C2DEC"/>
    <w:rsid w:val="002D0CCB"/>
    <w:rsid w:val="002D4CE8"/>
    <w:rsid w:val="002E0AB6"/>
    <w:rsid w:val="002E7874"/>
    <w:rsid w:val="002F1461"/>
    <w:rsid w:val="002F6F88"/>
    <w:rsid w:val="003130E3"/>
    <w:rsid w:val="003149A1"/>
    <w:rsid w:val="003163C6"/>
    <w:rsid w:val="00316BC7"/>
    <w:rsid w:val="00326E83"/>
    <w:rsid w:val="00332961"/>
    <w:rsid w:val="00332CC4"/>
    <w:rsid w:val="003423B5"/>
    <w:rsid w:val="00344258"/>
    <w:rsid w:val="00346864"/>
    <w:rsid w:val="00350E39"/>
    <w:rsid w:val="00351D45"/>
    <w:rsid w:val="003560F2"/>
    <w:rsid w:val="00361183"/>
    <w:rsid w:val="00363FD1"/>
    <w:rsid w:val="0037169E"/>
    <w:rsid w:val="0037438D"/>
    <w:rsid w:val="0038242C"/>
    <w:rsid w:val="003902DC"/>
    <w:rsid w:val="00393948"/>
    <w:rsid w:val="00397566"/>
    <w:rsid w:val="003A543A"/>
    <w:rsid w:val="003B4E86"/>
    <w:rsid w:val="003B5822"/>
    <w:rsid w:val="003B7F1F"/>
    <w:rsid w:val="003C2546"/>
    <w:rsid w:val="003C54B1"/>
    <w:rsid w:val="003D11E6"/>
    <w:rsid w:val="003E12FE"/>
    <w:rsid w:val="003E21FA"/>
    <w:rsid w:val="003E3432"/>
    <w:rsid w:val="0040066E"/>
    <w:rsid w:val="00416660"/>
    <w:rsid w:val="0042440D"/>
    <w:rsid w:val="00434B9C"/>
    <w:rsid w:val="00441463"/>
    <w:rsid w:val="004525FF"/>
    <w:rsid w:val="00456DFF"/>
    <w:rsid w:val="00470764"/>
    <w:rsid w:val="00473363"/>
    <w:rsid w:val="00475B3E"/>
    <w:rsid w:val="004807AF"/>
    <w:rsid w:val="004A3353"/>
    <w:rsid w:val="004A54C8"/>
    <w:rsid w:val="004B0FC9"/>
    <w:rsid w:val="004B64D4"/>
    <w:rsid w:val="004C0BCF"/>
    <w:rsid w:val="004C5D7E"/>
    <w:rsid w:val="004D45CD"/>
    <w:rsid w:val="004D5185"/>
    <w:rsid w:val="004E1A12"/>
    <w:rsid w:val="004E4935"/>
    <w:rsid w:val="004F4D25"/>
    <w:rsid w:val="005017FA"/>
    <w:rsid w:val="005046A5"/>
    <w:rsid w:val="00504A67"/>
    <w:rsid w:val="00507CBE"/>
    <w:rsid w:val="00511D9A"/>
    <w:rsid w:val="00515617"/>
    <w:rsid w:val="00526206"/>
    <w:rsid w:val="005264A0"/>
    <w:rsid w:val="00526BFB"/>
    <w:rsid w:val="005407CE"/>
    <w:rsid w:val="00543BA8"/>
    <w:rsid w:val="005523F6"/>
    <w:rsid w:val="00564033"/>
    <w:rsid w:val="00566330"/>
    <w:rsid w:val="00570F4F"/>
    <w:rsid w:val="0058082B"/>
    <w:rsid w:val="00582B2C"/>
    <w:rsid w:val="00584729"/>
    <w:rsid w:val="005857BB"/>
    <w:rsid w:val="005939BE"/>
    <w:rsid w:val="0059596F"/>
    <w:rsid w:val="00597A23"/>
    <w:rsid w:val="005A042A"/>
    <w:rsid w:val="005A0664"/>
    <w:rsid w:val="005A52A2"/>
    <w:rsid w:val="005B5AEE"/>
    <w:rsid w:val="005B6373"/>
    <w:rsid w:val="005C7E8A"/>
    <w:rsid w:val="005E1ABF"/>
    <w:rsid w:val="005E42AC"/>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60A35"/>
    <w:rsid w:val="00671673"/>
    <w:rsid w:val="00676DD1"/>
    <w:rsid w:val="0068215E"/>
    <w:rsid w:val="00686C07"/>
    <w:rsid w:val="006919D5"/>
    <w:rsid w:val="0069755A"/>
    <w:rsid w:val="006A0F11"/>
    <w:rsid w:val="006A2495"/>
    <w:rsid w:val="006B3371"/>
    <w:rsid w:val="006C4C86"/>
    <w:rsid w:val="006D44E7"/>
    <w:rsid w:val="006D636C"/>
    <w:rsid w:val="006E0082"/>
    <w:rsid w:val="006F089D"/>
    <w:rsid w:val="0070494E"/>
    <w:rsid w:val="00705C02"/>
    <w:rsid w:val="00710BA6"/>
    <w:rsid w:val="00710E3D"/>
    <w:rsid w:val="00711DF8"/>
    <w:rsid w:val="007319A9"/>
    <w:rsid w:val="007447BE"/>
    <w:rsid w:val="00744E3E"/>
    <w:rsid w:val="00764083"/>
    <w:rsid w:val="00771F99"/>
    <w:rsid w:val="00790DB1"/>
    <w:rsid w:val="007A33C6"/>
    <w:rsid w:val="007A6ECE"/>
    <w:rsid w:val="007B151B"/>
    <w:rsid w:val="007B2E53"/>
    <w:rsid w:val="007C100E"/>
    <w:rsid w:val="007C16D7"/>
    <w:rsid w:val="007C343E"/>
    <w:rsid w:val="007C742C"/>
    <w:rsid w:val="007D0783"/>
    <w:rsid w:val="007D1C31"/>
    <w:rsid w:val="007D7477"/>
    <w:rsid w:val="007E0EB5"/>
    <w:rsid w:val="007E66A5"/>
    <w:rsid w:val="007F1327"/>
    <w:rsid w:val="007F151A"/>
    <w:rsid w:val="007F2CD1"/>
    <w:rsid w:val="007F38C0"/>
    <w:rsid w:val="007F6544"/>
    <w:rsid w:val="00801130"/>
    <w:rsid w:val="00814776"/>
    <w:rsid w:val="00816B5F"/>
    <w:rsid w:val="00817955"/>
    <w:rsid w:val="00822C20"/>
    <w:rsid w:val="00835792"/>
    <w:rsid w:val="00842E81"/>
    <w:rsid w:val="008539BD"/>
    <w:rsid w:val="00854BE7"/>
    <w:rsid w:val="00860029"/>
    <w:rsid w:val="0086061C"/>
    <w:rsid w:val="00861B8F"/>
    <w:rsid w:val="008652EE"/>
    <w:rsid w:val="00866124"/>
    <w:rsid w:val="00866435"/>
    <w:rsid w:val="00867DE9"/>
    <w:rsid w:val="00870574"/>
    <w:rsid w:val="008718FB"/>
    <w:rsid w:val="008735DA"/>
    <w:rsid w:val="008742B3"/>
    <w:rsid w:val="00885BB2"/>
    <w:rsid w:val="00886029"/>
    <w:rsid w:val="008860FE"/>
    <w:rsid w:val="00890DCD"/>
    <w:rsid w:val="00891149"/>
    <w:rsid w:val="00891E84"/>
    <w:rsid w:val="00894C76"/>
    <w:rsid w:val="008970F4"/>
    <w:rsid w:val="008A23C7"/>
    <w:rsid w:val="008B1983"/>
    <w:rsid w:val="008B3B0F"/>
    <w:rsid w:val="008B4772"/>
    <w:rsid w:val="008C1492"/>
    <w:rsid w:val="008C36AB"/>
    <w:rsid w:val="008C4D50"/>
    <w:rsid w:val="008D460E"/>
    <w:rsid w:val="008E48FB"/>
    <w:rsid w:val="008F0820"/>
    <w:rsid w:val="00904CB6"/>
    <w:rsid w:val="00911C9C"/>
    <w:rsid w:val="0092483A"/>
    <w:rsid w:val="00924C8A"/>
    <w:rsid w:val="00942049"/>
    <w:rsid w:val="00945009"/>
    <w:rsid w:val="00961A4E"/>
    <w:rsid w:val="0096683E"/>
    <w:rsid w:val="00985D5F"/>
    <w:rsid w:val="00990739"/>
    <w:rsid w:val="0099597E"/>
    <w:rsid w:val="009A1E5E"/>
    <w:rsid w:val="009A3173"/>
    <w:rsid w:val="009A677F"/>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3849"/>
    <w:rsid w:val="00A64A87"/>
    <w:rsid w:val="00A670E3"/>
    <w:rsid w:val="00A710A5"/>
    <w:rsid w:val="00A80191"/>
    <w:rsid w:val="00A90544"/>
    <w:rsid w:val="00AC18D1"/>
    <w:rsid w:val="00AC235E"/>
    <w:rsid w:val="00AD18D4"/>
    <w:rsid w:val="00AD24AD"/>
    <w:rsid w:val="00AD2F36"/>
    <w:rsid w:val="00AE0C53"/>
    <w:rsid w:val="00AF6C07"/>
    <w:rsid w:val="00B01480"/>
    <w:rsid w:val="00B0509E"/>
    <w:rsid w:val="00B0695A"/>
    <w:rsid w:val="00B071F2"/>
    <w:rsid w:val="00B138FE"/>
    <w:rsid w:val="00B144C2"/>
    <w:rsid w:val="00B17EB8"/>
    <w:rsid w:val="00B20663"/>
    <w:rsid w:val="00B20C13"/>
    <w:rsid w:val="00B21F60"/>
    <w:rsid w:val="00B232AB"/>
    <w:rsid w:val="00B251C8"/>
    <w:rsid w:val="00B31DC3"/>
    <w:rsid w:val="00B32896"/>
    <w:rsid w:val="00B36B62"/>
    <w:rsid w:val="00B50430"/>
    <w:rsid w:val="00B64100"/>
    <w:rsid w:val="00B73889"/>
    <w:rsid w:val="00B77F48"/>
    <w:rsid w:val="00B973CC"/>
    <w:rsid w:val="00BA2E23"/>
    <w:rsid w:val="00BA699A"/>
    <w:rsid w:val="00BB0ED8"/>
    <w:rsid w:val="00BB1A44"/>
    <w:rsid w:val="00BB1C25"/>
    <w:rsid w:val="00BB23C2"/>
    <w:rsid w:val="00BB3E4E"/>
    <w:rsid w:val="00BB47A1"/>
    <w:rsid w:val="00BB4A41"/>
    <w:rsid w:val="00BB6AAE"/>
    <w:rsid w:val="00BB6B34"/>
    <w:rsid w:val="00BB7591"/>
    <w:rsid w:val="00BB7855"/>
    <w:rsid w:val="00BC5404"/>
    <w:rsid w:val="00BD01B1"/>
    <w:rsid w:val="00BE1EEE"/>
    <w:rsid w:val="00C05700"/>
    <w:rsid w:val="00C16245"/>
    <w:rsid w:val="00C23DD8"/>
    <w:rsid w:val="00C23F8C"/>
    <w:rsid w:val="00C24CDC"/>
    <w:rsid w:val="00C26C78"/>
    <w:rsid w:val="00C328A5"/>
    <w:rsid w:val="00C41945"/>
    <w:rsid w:val="00C42873"/>
    <w:rsid w:val="00C475CE"/>
    <w:rsid w:val="00C5135E"/>
    <w:rsid w:val="00C51B80"/>
    <w:rsid w:val="00C542FC"/>
    <w:rsid w:val="00C6106D"/>
    <w:rsid w:val="00C67EBC"/>
    <w:rsid w:val="00C7670E"/>
    <w:rsid w:val="00C80CA0"/>
    <w:rsid w:val="00C8326E"/>
    <w:rsid w:val="00C872BB"/>
    <w:rsid w:val="00C92E36"/>
    <w:rsid w:val="00C94FBE"/>
    <w:rsid w:val="00C97238"/>
    <w:rsid w:val="00CA6E6A"/>
    <w:rsid w:val="00CA7D1E"/>
    <w:rsid w:val="00CB0D5A"/>
    <w:rsid w:val="00CB2CC9"/>
    <w:rsid w:val="00CD075F"/>
    <w:rsid w:val="00CD323E"/>
    <w:rsid w:val="00CE0252"/>
    <w:rsid w:val="00CE0C6E"/>
    <w:rsid w:val="00CE6769"/>
    <w:rsid w:val="00CE7C8F"/>
    <w:rsid w:val="00CE7F5B"/>
    <w:rsid w:val="00CF1E6A"/>
    <w:rsid w:val="00CF442E"/>
    <w:rsid w:val="00D01B23"/>
    <w:rsid w:val="00D06E99"/>
    <w:rsid w:val="00D11B76"/>
    <w:rsid w:val="00D14ECB"/>
    <w:rsid w:val="00D15FB2"/>
    <w:rsid w:val="00D255E1"/>
    <w:rsid w:val="00D51FCE"/>
    <w:rsid w:val="00D5480D"/>
    <w:rsid w:val="00D56888"/>
    <w:rsid w:val="00D62181"/>
    <w:rsid w:val="00D648F8"/>
    <w:rsid w:val="00D649B2"/>
    <w:rsid w:val="00D7540D"/>
    <w:rsid w:val="00D805D1"/>
    <w:rsid w:val="00D80E83"/>
    <w:rsid w:val="00D81E33"/>
    <w:rsid w:val="00DA284A"/>
    <w:rsid w:val="00DC5CAF"/>
    <w:rsid w:val="00DD0159"/>
    <w:rsid w:val="00DD04BC"/>
    <w:rsid w:val="00DD5A70"/>
    <w:rsid w:val="00E01FEC"/>
    <w:rsid w:val="00E037C9"/>
    <w:rsid w:val="00E142E8"/>
    <w:rsid w:val="00E219DF"/>
    <w:rsid w:val="00E21EDA"/>
    <w:rsid w:val="00E22A85"/>
    <w:rsid w:val="00E34178"/>
    <w:rsid w:val="00E35576"/>
    <w:rsid w:val="00E35B68"/>
    <w:rsid w:val="00E36A01"/>
    <w:rsid w:val="00E41820"/>
    <w:rsid w:val="00E41E7A"/>
    <w:rsid w:val="00E438FE"/>
    <w:rsid w:val="00E44D13"/>
    <w:rsid w:val="00E53300"/>
    <w:rsid w:val="00E5392A"/>
    <w:rsid w:val="00E625E3"/>
    <w:rsid w:val="00E66195"/>
    <w:rsid w:val="00E67DB5"/>
    <w:rsid w:val="00E71DF1"/>
    <w:rsid w:val="00E76B14"/>
    <w:rsid w:val="00E7708C"/>
    <w:rsid w:val="00E77291"/>
    <w:rsid w:val="00E8096E"/>
    <w:rsid w:val="00E84E25"/>
    <w:rsid w:val="00E87F20"/>
    <w:rsid w:val="00E93312"/>
    <w:rsid w:val="00EA0362"/>
    <w:rsid w:val="00EA25AE"/>
    <w:rsid w:val="00EA7D8C"/>
    <w:rsid w:val="00EB13D5"/>
    <w:rsid w:val="00EB3423"/>
    <w:rsid w:val="00EB57FD"/>
    <w:rsid w:val="00EB5F47"/>
    <w:rsid w:val="00EE0084"/>
    <w:rsid w:val="00EE3A12"/>
    <w:rsid w:val="00EE4395"/>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26E9"/>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207a"/>
    </o:shapedefaults>
    <o:shapelayout v:ext="edit">
      <o:idmap v:ext="edit" data="1"/>
    </o:shapelayout>
  </w:shapeDefaults>
  <w:decimalSymbol w:val=","/>
  <w:listSeparator w:val=";"/>
  <w14:docId w14:val="07ACBBF5"/>
  <w15:docId w15:val="{CF435B2F-051D-40EB-9CFB-51B92DFE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973CC"/>
    <w:pPr>
      <w:tabs>
        <w:tab w:val="left" w:pos="0"/>
      </w:tabs>
      <w:ind w:left="0" w:firstLine="0"/>
      <w:jc w:val="both"/>
    </w:pPr>
    <w:rPr>
      <w:color w:val="548DD4"/>
      <w:lang w:val="es-AR"/>
    </w:rPr>
  </w:style>
  <w:style w:type="paragraph" w:customStyle="1" w:styleId="PSI-ComentarioenTabla">
    <w:name w:val="PSI - Comentario en Tabla"/>
    <w:basedOn w:val="PSI-Comentario"/>
    <w:autoRedefine/>
    <w:qFormat/>
    <w:rsid w:val="00CE6769"/>
    <w:rPr>
      <w:color w:val="auto"/>
    </w:rPr>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Fase%202\Gestio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3F916-8FC7-4550-961B-3E4CED6F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337</TotalTime>
  <Pages>21</Pages>
  <Words>4867</Words>
  <Characters>26770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Carla</dc:creator>
  <cp:keywords/>
  <dc:description/>
  <cp:lastModifiedBy>Carla</cp:lastModifiedBy>
  <cp:revision>80</cp:revision>
  <dcterms:created xsi:type="dcterms:W3CDTF">2023-09-24T22:15:00Z</dcterms:created>
  <dcterms:modified xsi:type="dcterms:W3CDTF">2023-09-26T21:31:00Z</dcterms:modified>
</cp:coreProperties>
</file>